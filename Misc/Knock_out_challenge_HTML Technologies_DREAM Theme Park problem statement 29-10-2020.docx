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9101"/>
      </w:tblGrid>
      <w:tr w:rsidR="002A47BB" w:rsidRPr="00FE62CB" w14:paraId="7A4A8748" w14:textId="77777777" w:rsidTr="41D6C965">
        <w:tc>
          <w:tcPr>
            <w:tcW w:w="714" w:type="pct"/>
            <w:vMerge w:val="restart"/>
            <w:shd w:val="clear" w:color="auto" w:fill="auto"/>
          </w:tcPr>
          <w:p w14:paraId="42AEA4F1" w14:textId="77777777" w:rsidR="002A47BB" w:rsidRPr="00FE62CB" w:rsidRDefault="001B4558" w:rsidP="41D6C965">
            <w:pPr>
              <w:spacing w:before="0" w:after="0" w:line="240" w:lineRule="auto"/>
              <w:rPr>
                <w:rFonts w:eastAsia="Arial" w:cs="Arial"/>
              </w:rPr>
            </w:pPr>
            <w:bookmarkStart w:id="0" w:name="_Toc524172415"/>
            <w:bookmarkStart w:id="1" w:name="_Toc524172378"/>
            <w:bookmarkStart w:id="2" w:name="_Toc524180333"/>
            <w:r w:rsidRPr="00FE62CB">
              <w:rPr>
                <w:noProof/>
                <w:lang w:val="en-IN" w:eastAsia="en-IN" w:bidi="ta-IN"/>
              </w:rPr>
              <w:drawing>
                <wp:inline distT="0" distB="0" distL="0" distR="0" wp14:anchorId="70718FC5" wp14:editId="4FA56835">
                  <wp:extent cx="752475" cy="4733926"/>
                  <wp:effectExtent l="0" t="0" r="0" b="0"/>
                  <wp:docPr id="68543926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40FA77AF" w14:textId="77777777"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14:paraId="63CE4F03" w14:textId="77777777"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14:paraId="7CBA0924" w14:textId="77777777" w:rsidR="002A47BB" w:rsidRPr="00FE62CB" w:rsidRDefault="002A47BB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14:paraId="07FDAF3B" w14:textId="77777777" w:rsidR="00E0550A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14:paraId="2A38155F" w14:textId="77777777"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14:paraId="4498940F" w14:textId="77777777" w:rsidR="00561D09" w:rsidRPr="00FE62CB" w:rsidRDefault="00561D09" w:rsidP="00DB32A1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 w:after="165"/>
              <w:ind w:left="360"/>
              <w:jc w:val="center"/>
              <w:rPr>
                <w:rFonts w:eastAsia="Arial" w:cs="Arial"/>
                <w:b/>
                <w:bCs/>
                <w:color w:val="EFA800"/>
                <w:sz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</w:rPr>
              <w:t>DREAM Theme Park Ticket Booking Automation</w:t>
            </w:r>
          </w:p>
          <w:p w14:paraId="2C74E648" w14:textId="77777777" w:rsidR="00FE1DE6" w:rsidRPr="00FE62CB" w:rsidRDefault="00FE1DE6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14:paraId="1BB3220A" w14:textId="77777777" w:rsidR="00E0550A" w:rsidRPr="00FE62CB" w:rsidRDefault="00561D09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 xml:space="preserve">HTML </w:t>
            </w:r>
            <w:proofErr w:type="spellStart"/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Technologies</w:t>
            </w:r>
            <w:r w:rsidR="00CF6D68"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Knock</w:t>
            </w:r>
            <w:proofErr w:type="spellEnd"/>
            <w:r w:rsidR="00CF6D68"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 xml:space="preserve"> Out Challenge</w:t>
            </w:r>
          </w:p>
          <w:p w14:paraId="422D90DB" w14:textId="77777777" w:rsidR="00E0550A" w:rsidRPr="00FE62CB" w:rsidRDefault="00E0550A" w:rsidP="41D6C965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14:paraId="691AF660" w14:textId="77777777" w:rsidR="002A47BB" w:rsidRPr="00FE62CB" w:rsidRDefault="41D6C965" w:rsidP="41D6C965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00FE62CB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14:paraId="4A6AB264" w14:textId="77777777"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2A47BB" w:rsidRPr="00FE62CB" w14:paraId="61022222" w14:textId="77777777" w:rsidTr="41D6C965">
        <w:tc>
          <w:tcPr>
            <w:tcW w:w="714" w:type="pct"/>
            <w:vMerge/>
          </w:tcPr>
          <w:p w14:paraId="1834D702" w14:textId="77777777"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6"/>
              <w:gridCol w:w="2503"/>
              <w:gridCol w:w="2503"/>
              <w:gridCol w:w="2503"/>
            </w:tblGrid>
            <w:tr w:rsidR="002A47BB" w:rsidRPr="00FE62CB" w14:paraId="32E7A2A3" w14:textId="77777777" w:rsidTr="41D6C965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3E293953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4E88F793" w14:textId="77777777" w:rsidR="002A47BB" w:rsidRPr="00FE62CB" w:rsidRDefault="41D6C965" w:rsidP="41D6C965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778E94BF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33ED5521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2A47BB" w:rsidRPr="00FE62CB" w14:paraId="64CD83E2" w14:textId="77777777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7B572446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14:paraId="59178232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75EAA03D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45122977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14:paraId="485ECDE1" w14:textId="77777777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3B496425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14:paraId="0993C0A1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04518428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4647B7B1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14:paraId="0DDF02E5" w14:textId="77777777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780CFCA3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14:paraId="2544F97E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62242F69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213BCAC7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2A47BB" w:rsidRPr="00FE62CB" w14:paraId="54738E41" w14:textId="77777777" w:rsidTr="41D6C965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3F7ED36C" w14:textId="77777777" w:rsidR="002A47BB" w:rsidRPr="00FE62CB" w:rsidRDefault="41D6C965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FE62CB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14:paraId="7F81B3F7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2DE213DA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55205541" w14:textId="77777777" w:rsidR="002A47BB" w:rsidRPr="00FE62CB" w:rsidRDefault="002A47BB" w:rsidP="41D6C965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14:paraId="7025462D" w14:textId="77777777" w:rsidR="002A47BB" w:rsidRPr="00FE62CB" w:rsidRDefault="002A47BB" w:rsidP="41D6C965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2A47BB" w:rsidRPr="00FE62CB" w14:paraId="16389C8C" w14:textId="77777777" w:rsidTr="41D6C965">
        <w:tc>
          <w:tcPr>
            <w:tcW w:w="714" w:type="pct"/>
            <w:vMerge/>
          </w:tcPr>
          <w:p w14:paraId="29E460DF" w14:textId="77777777" w:rsidR="002A47BB" w:rsidRPr="00FE62CB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396521C8" w14:textId="77777777"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77CDB62B" w14:textId="77777777"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29D27886" w14:textId="77777777"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0A666B8C" w14:textId="77777777" w:rsidR="002A47BB" w:rsidRPr="00FE62CB" w:rsidRDefault="002A47BB" w:rsidP="41D6C965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14:paraId="14DA73AA" w14:textId="77777777" w:rsidR="00B651E4" w:rsidRPr="00FE62CB" w:rsidRDefault="00B651E4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14:paraId="1B93FB34" w14:textId="77777777"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14:paraId="1718C772" w14:textId="77777777" w:rsidR="00C25BC6" w:rsidRPr="00FE62CB" w:rsidRDefault="00C25BC6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14:paraId="2CA813D1" w14:textId="77777777" w:rsidR="00105A27" w:rsidRPr="00FE62CB" w:rsidRDefault="00105A27" w:rsidP="41D6C965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14:paraId="470D03A1" w14:textId="77777777" w:rsidR="00AD0A76" w:rsidRPr="00FE62CB" w:rsidRDefault="00F25276" w:rsidP="41D6C965">
      <w:pPr>
        <w:pStyle w:val="TOChead"/>
        <w:spacing w:line="240" w:lineRule="auto"/>
        <w:rPr>
          <w:rFonts w:eastAsia="Arial" w:cs="Arial"/>
        </w:rPr>
      </w:pPr>
      <w:bookmarkStart w:id="3" w:name="_Toc524180334"/>
      <w:bookmarkEnd w:id="0"/>
      <w:r w:rsidRPr="00FE62CB">
        <w:rPr>
          <w:rFonts w:eastAsia="Arial" w:cs="Arial"/>
        </w:rPr>
        <w:br w:type="page"/>
      </w:r>
      <w:r w:rsidR="41D6C965" w:rsidRPr="00FE62CB">
        <w:rPr>
          <w:rFonts w:eastAsia="Arial" w:cs="Arial"/>
        </w:rPr>
        <w:lastRenderedPageBreak/>
        <w:t>Table of Contents</w:t>
      </w:r>
    </w:p>
    <w:p w14:paraId="595114FF" w14:textId="77777777" w:rsidR="001F3992" w:rsidRPr="00FE62CB" w:rsidRDefault="001F3992" w:rsidP="41D6C965">
      <w:pPr>
        <w:pStyle w:val="TOChead"/>
        <w:spacing w:line="240" w:lineRule="auto"/>
        <w:rPr>
          <w:rFonts w:eastAsia="Arial" w:cs="Arial"/>
        </w:rPr>
      </w:pPr>
    </w:p>
    <w:p w14:paraId="169F6EDA" w14:textId="77777777" w:rsidR="00453A1B" w:rsidRPr="00FE62CB" w:rsidRDefault="0019689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FE62CB">
        <w:fldChar w:fldCharType="begin"/>
      </w:r>
      <w:r w:rsidR="001F3992" w:rsidRPr="00FE62CB">
        <w:instrText xml:space="preserve"> TOC \o "1-4" \h \z \u </w:instrText>
      </w:r>
      <w:r w:rsidRPr="00FE62CB">
        <w:fldChar w:fldCharType="separate"/>
      </w:r>
      <w:hyperlink w:anchor="_Toc23440118" w:history="1">
        <w:r w:rsidR="00453A1B" w:rsidRPr="00FE62CB">
          <w:rPr>
            <w:rStyle w:val="Hyperlink"/>
            <w:noProof/>
          </w:rPr>
          <w:t>1.0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Introduction</w:t>
        </w:r>
        <w:r w:rsidR="00453A1B" w:rsidRPr="00FE62CB">
          <w:rPr>
            <w:noProof/>
            <w:webHidden/>
          </w:rPr>
          <w:tab/>
        </w:r>
        <w:r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_Toc23440118 \h </w:instrText>
        </w:r>
        <w:r w:rsidRPr="00FE62CB">
          <w:rPr>
            <w:noProof/>
            <w:webHidden/>
          </w:rPr>
        </w:r>
        <w:r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3</w:t>
        </w:r>
        <w:r w:rsidRPr="00FE62CB">
          <w:rPr>
            <w:noProof/>
            <w:webHidden/>
          </w:rPr>
          <w:fldChar w:fldCharType="end"/>
        </w:r>
      </w:hyperlink>
    </w:p>
    <w:p w14:paraId="7D6C7077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19" w:history="1">
        <w:r w:rsidR="00453A1B" w:rsidRPr="00FE62CB">
          <w:rPr>
            <w:rStyle w:val="Hyperlink"/>
          </w:rPr>
          <w:t>1.1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Purpose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_Toc23440119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44238C2D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0" w:history="1">
        <w:r w:rsidR="00453A1B" w:rsidRPr="00FE62CB">
          <w:rPr>
            <w:rStyle w:val="Hyperlink"/>
          </w:rPr>
          <w:t>1.2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Definitions &amp; Acronyms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_Toc23440120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22C5796F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1" w:history="1">
        <w:r w:rsidR="00453A1B" w:rsidRPr="00FE62CB">
          <w:rPr>
            <w:rStyle w:val="Hyperlink"/>
          </w:rPr>
          <w:t>1.3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Project Overview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_Toc23440121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0CD05E0F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2" w:history="1">
        <w:r w:rsidR="00453A1B" w:rsidRPr="00FE62CB">
          <w:rPr>
            <w:rStyle w:val="Hyperlink"/>
          </w:rPr>
          <w:t>1.4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Scope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_Toc23440122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30B52AE9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3" w:history="1">
        <w:r w:rsidR="00453A1B" w:rsidRPr="00FE62CB">
          <w:rPr>
            <w:rStyle w:val="Hyperlink"/>
            <w:rFonts w:eastAsia="Arial" w:cs="Arial"/>
          </w:rPr>
          <w:t>1.5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Target Audience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_Toc23440123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313BEEBC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4" w:history="1">
        <w:r w:rsidR="00453A1B" w:rsidRPr="00FE62CB">
          <w:rPr>
            <w:rStyle w:val="Hyperlink"/>
          </w:rPr>
          <w:t>1.6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Hardware and Software Requirement</w:t>
        </w:r>
        <w:r w:rsidR="00BE7378" w:rsidRPr="00FE62CB">
          <w:rPr>
            <w:rStyle w:val="Hyperlink"/>
            <w:rFonts w:eastAsia="Arial" w:cs="Arial"/>
          </w:rPr>
          <w:t>s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_Toc23440124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3</w:t>
        </w:r>
        <w:r w:rsidR="0019689D" w:rsidRPr="00FE62CB">
          <w:rPr>
            <w:webHidden/>
          </w:rPr>
          <w:fldChar w:fldCharType="end"/>
        </w:r>
      </w:hyperlink>
    </w:p>
    <w:p w14:paraId="63425DB7" w14:textId="77777777" w:rsidR="00453A1B" w:rsidRPr="00FE62CB" w:rsidRDefault="00C1582F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5" w:history="1">
        <w:r w:rsidR="00453A1B" w:rsidRPr="00FE62CB">
          <w:rPr>
            <w:rStyle w:val="Hyperlink"/>
            <w:rFonts w:eastAsia="Arial"/>
            <w:noProof/>
          </w:rPr>
          <w:t>1.6.1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Hardware Requirements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_Toc23440125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3</w:t>
        </w:r>
        <w:r w:rsidR="0019689D" w:rsidRPr="00FE62CB">
          <w:rPr>
            <w:noProof/>
            <w:webHidden/>
          </w:rPr>
          <w:fldChar w:fldCharType="end"/>
        </w:r>
      </w:hyperlink>
    </w:p>
    <w:p w14:paraId="041210E6" w14:textId="77777777" w:rsidR="00453A1B" w:rsidRPr="00FE62CB" w:rsidRDefault="00C1582F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6" w:history="1">
        <w:r w:rsidR="00453A1B" w:rsidRPr="00FE62CB">
          <w:rPr>
            <w:rStyle w:val="Hyperlink"/>
            <w:rFonts w:eastAsia="Arial"/>
            <w:noProof/>
          </w:rPr>
          <w:t>1.6.2</w:t>
        </w:r>
        <w:r w:rsidR="00453A1B" w:rsidRPr="00FE62C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3A1B" w:rsidRPr="00FE62CB">
          <w:rPr>
            <w:rStyle w:val="Hyperlink"/>
            <w:rFonts w:eastAsia="Arial"/>
            <w:noProof/>
          </w:rPr>
          <w:t>Software Requirements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_Toc23440126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4</w:t>
        </w:r>
        <w:r w:rsidR="0019689D" w:rsidRPr="00FE62CB">
          <w:rPr>
            <w:noProof/>
            <w:webHidden/>
          </w:rPr>
          <w:fldChar w:fldCharType="end"/>
        </w:r>
      </w:hyperlink>
    </w:p>
    <w:p w14:paraId="441EEBBF" w14:textId="77777777" w:rsidR="00453A1B" w:rsidRPr="00FE62CB" w:rsidRDefault="00C1582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27" w:history="1">
        <w:r w:rsidR="00453A1B" w:rsidRPr="00FE62CB">
          <w:rPr>
            <w:rStyle w:val="Hyperlink"/>
            <w:noProof/>
          </w:rPr>
          <w:t>2.0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Functional Requirements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_Toc23440127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4</w:t>
        </w:r>
        <w:r w:rsidR="0019689D" w:rsidRPr="00FE62CB">
          <w:rPr>
            <w:noProof/>
            <w:webHidden/>
          </w:rPr>
          <w:fldChar w:fldCharType="end"/>
        </w:r>
      </w:hyperlink>
    </w:p>
    <w:p w14:paraId="7146CDF5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8" w:history="1">
        <w:r w:rsidR="00453A1B" w:rsidRPr="00FE62CB">
          <w:rPr>
            <w:rStyle w:val="Hyperlink"/>
          </w:rPr>
          <w:t>2.1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Functional Requirements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_Toc23440128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4</w:t>
        </w:r>
        <w:r w:rsidR="0019689D" w:rsidRPr="00FE62CB">
          <w:rPr>
            <w:webHidden/>
          </w:rPr>
          <w:fldChar w:fldCharType="end"/>
        </w:r>
      </w:hyperlink>
    </w:p>
    <w:p w14:paraId="44582C76" w14:textId="77777777" w:rsidR="00453A1B" w:rsidRPr="00FE62CB" w:rsidRDefault="00C1582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1" w:history="1">
        <w:r w:rsidR="00453A1B" w:rsidRPr="00FE62CB">
          <w:rPr>
            <w:rStyle w:val="Hyperlink"/>
            <w:noProof/>
          </w:rPr>
          <w:t>3.0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noProof/>
          </w:rPr>
          <w:t>Design Specification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_Toc23440131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5</w:t>
        </w:r>
        <w:r w:rsidR="0019689D" w:rsidRPr="00FE62CB">
          <w:rPr>
            <w:noProof/>
            <w:webHidden/>
          </w:rPr>
          <w:fldChar w:fldCharType="end"/>
        </w:r>
      </w:hyperlink>
    </w:p>
    <w:p w14:paraId="05AE7979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4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E7AD5" w:rsidRPr="00FE62CB">
          <w:rPr>
            <w:rStyle w:val="Hyperlink"/>
            <w:rFonts w:eastAsia="Arial" w:cs="Arial"/>
          </w:rPr>
          <w:t>UI</w:t>
        </w:r>
        <w:r w:rsidR="00453A1B" w:rsidRPr="00FE62CB">
          <w:rPr>
            <w:rStyle w:val="Hyperlink"/>
            <w:rFonts w:eastAsia="Arial" w:cs="Arial"/>
          </w:rPr>
          <w:t xml:space="preserve"> Design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_Toc23440134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5</w:t>
        </w:r>
        <w:r w:rsidR="0019689D" w:rsidRPr="00FE62CB">
          <w:rPr>
            <w:webHidden/>
          </w:rPr>
          <w:fldChar w:fldCharType="end"/>
        </w:r>
      </w:hyperlink>
    </w:p>
    <w:p w14:paraId="1176B8D4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5" w:history="1">
        <w:r w:rsidR="00453A1B" w:rsidRPr="00FE62CB">
          <w:rPr>
            <w:rStyle w:val="Hyperlink"/>
            <w:rFonts w:eastAsia="Arial" w:cs="Arial"/>
          </w:rPr>
          <w:t>3.</w:t>
        </w:r>
        <w:r w:rsidR="00E43067" w:rsidRPr="00FE62CB">
          <w:rPr>
            <w:rStyle w:val="Hyperlink"/>
            <w:rFonts w:eastAsia="Arial" w:cs="Arial"/>
          </w:rPr>
          <w:t>2</w:t>
        </w:r>
        <w:r w:rsidR="00453A1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F1190B" w:rsidRPr="00FE62CB">
          <w:rPr>
            <w:rFonts w:asciiTheme="minorHAnsi" w:eastAsiaTheme="minorEastAsia" w:hAnsiTheme="minorHAnsi" w:cstheme="minorBidi"/>
            <w:bCs/>
            <w:sz w:val="22"/>
            <w:szCs w:val="22"/>
          </w:rPr>
          <w:t>General Design Constraints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_Toc23440135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5</w:t>
        </w:r>
        <w:r w:rsidR="0019689D" w:rsidRPr="00FE62CB">
          <w:rPr>
            <w:webHidden/>
          </w:rPr>
          <w:fldChar w:fldCharType="end"/>
        </w:r>
      </w:hyperlink>
    </w:p>
    <w:p w14:paraId="129D5464" w14:textId="77777777" w:rsidR="00453A1B" w:rsidRPr="00FE62CB" w:rsidRDefault="00C1582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8" w:history="1">
        <w:r w:rsidR="00453A1B" w:rsidRPr="00FE62CB">
          <w:rPr>
            <w:rStyle w:val="Hyperlink"/>
            <w:noProof/>
          </w:rPr>
          <w:t>4.0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Submission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_Toc23440138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6</w:t>
        </w:r>
        <w:r w:rsidR="0019689D" w:rsidRPr="00FE62CB">
          <w:rPr>
            <w:noProof/>
            <w:webHidden/>
          </w:rPr>
          <w:fldChar w:fldCharType="end"/>
        </w:r>
      </w:hyperlink>
    </w:p>
    <w:p w14:paraId="38BB3CB9" w14:textId="77777777" w:rsidR="00453A1B" w:rsidRPr="00FE62CB" w:rsidRDefault="00C1582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9" w:history="1">
        <w:r w:rsidR="00453A1B" w:rsidRPr="00FE62CB">
          <w:rPr>
            <w:rStyle w:val="Hyperlink"/>
            <w:rFonts w:eastAsia="Arial" w:cs="Arial"/>
          </w:rPr>
          <w:t>4.1</w:t>
        </w:r>
        <w:r w:rsidR="00453A1B" w:rsidRPr="00FE62C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53A1B" w:rsidRPr="00FE62CB">
          <w:rPr>
            <w:rStyle w:val="Hyperlink"/>
            <w:rFonts w:eastAsia="Arial" w:cs="Arial"/>
          </w:rPr>
          <w:t>Code submission instructions</w:t>
        </w:r>
        <w:r w:rsidR="00453A1B" w:rsidRPr="00FE62CB">
          <w:rPr>
            <w:webHidden/>
          </w:rPr>
          <w:tab/>
        </w:r>
        <w:r w:rsidR="0019689D" w:rsidRPr="00FE62CB">
          <w:rPr>
            <w:webHidden/>
          </w:rPr>
          <w:fldChar w:fldCharType="begin"/>
        </w:r>
        <w:r w:rsidR="00453A1B" w:rsidRPr="00FE62CB">
          <w:rPr>
            <w:webHidden/>
          </w:rPr>
          <w:instrText xml:space="preserve"> PAGEREF _Toc23440139 \h </w:instrText>
        </w:r>
        <w:r w:rsidR="0019689D" w:rsidRPr="00FE62CB">
          <w:rPr>
            <w:webHidden/>
          </w:rPr>
        </w:r>
        <w:r w:rsidR="0019689D" w:rsidRPr="00FE62CB">
          <w:rPr>
            <w:webHidden/>
          </w:rPr>
          <w:fldChar w:fldCharType="separate"/>
        </w:r>
        <w:r w:rsidR="00453A1B" w:rsidRPr="00FE62CB">
          <w:rPr>
            <w:webHidden/>
          </w:rPr>
          <w:t>6</w:t>
        </w:r>
        <w:r w:rsidR="0019689D" w:rsidRPr="00FE62CB">
          <w:rPr>
            <w:webHidden/>
          </w:rPr>
          <w:fldChar w:fldCharType="end"/>
        </w:r>
      </w:hyperlink>
    </w:p>
    <w:p w14:paraId="0215481F" w14:textId="77777777" w:rsidR="00453A1B" w:rsidRPr="00FE62CB" w:rsidRDefault="00C1582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40" w:history="1">
        <w:r w:rsidR="00453A1B" w:rsidRPr="00FE62CB">
          <w:rPr>
            <w:rStyle w:val="Hyperlink"/>
            <w:noProof/>
          </w:rPr>
          <w:t>5.0</w:t>
        </w:r>
        <w:r w:rsidR="00453A1B" w:rsidRPr="00FE62C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453A1B" w:rsidRPr="00FE62CB">
          <w:rPr>
            <w:rStyle w:val="Hyperlink"/>
            <w:rFonts w:eastAsia="Arial" w:cs="Arial"/>
            <w:noProof/>
          </w:rPr>
          <w:t>Change Log</w:t>
        </w:r>
        <w:r w:rsidR="00453A1B" w:rsidRPr="00FE62CB">
          <w:rPr>
            <w:noProof/>
            <w:webHidden/>
          </w:rPr>
          <w:tab/>
        </w:r>
        <w:r w:rsidR="0019689D" w:rsidRPr="00FE62CB">
          <w:rPr>
            <w:noProof/>
            <w:webHidden/>
          </w:rPr>
          <w:fldChar w:fldCharType="begin"/>
        </w:r>
        <w:r w:rsidR="00453A1B" w:rsidRPr="00FE62CB">
          <w:rPr>
            <w:noProof/>
            <w:webHidden/>
          </w:rPr>
          <w:instrText xml:space="preserve"> PAGEREF _Toc23440140 \h </w:instrText>
        </w:r>
        <w:r w:rsidR="0019689D" w:rsidRPr="00FE62CB">
          <w:rPr>
            <w:noProof/>
            <w:webHidden/>
          </w:rPr>
        </w:r>
        <w:r w:rsidR="0019689D" w:rsidRPr="00FE62CB">
          <w:rPr>
            <w:noProof/>
            <w:webHidden/>
          </w:rPr>
          <w:fldChar w:fldCharType="separate"/>
        </w:r>
        <w:r w:rsidR="00453A1B" w:rsidRPr="00FE62CB">
          <w:rPr>
            <w:noProof/>
            <w:webHidden/>
          </w:rPr>
          <w:t>6</w:t>
        </w:r>
        <w:r w:rsidR="0019689D" w:rsidRPr="00FE62CB">
          <w:rPr>
            <w:noProof/>
            <w:webHidden/>
          </w:rPr>
          <w:fldChar w:fldCharType="end"/>
        </w:r>
      </w:hyperlink>
    </w:p>
    <w:p w14:paraId="057C889C" w14:textId="77777777" w:rsidR="001F3992" w:rsidRPr="00FE62CB" w:rsidRDefault="0019689D" w:rsidP="41D6C965">
      <w:pPr>
        <w:pStyle w:val="TOC1"/>
        <w:spacing w:line="240" w:lineRule="auto"/>
        <w:rPr>
          <w:rFonts w:eastAsia="Arial" w:cs="Arial"/>
        </w:rPr>
      </w:pPr>
      <w:r w:rsidRPr="00FE62CB">
        <w:fldChar w:fldCharType="end"/>
      </w:r>
    </w:p>
    <w:p w14:paraId="159176C2" w14:textId="77777777" w:rsidR="005670B6" w:rsidRPr="00FE62CB" w:rsidRDefault="00D427FE" w:rsidP="00BB13F8">
      <w:pPr>
        <w:pStyle w:val="Heading1"/>
      </w:pPr>
      <w:bookmarkStart w:id="4" w:name="_Toc246846469"/>
      <w:r w:rsidRPr="00FE62CB">
        <w:rPr>
          <w:rFonts w:eastAsia="Arial" w:cs="Arial"/>
        </w:rPr>
        <w:br w:type="page"/>
      </w:r>
      <w:bookmarkStart w:id="5" w:name="_Toc23440118"/>
      <w:r w:rsidR="41D6C965" w:rsidRPr="00FE62CB">
        <w:rPr>
          <w:rFonts w:eastAsia="Arial" w:cs="Arial"/>
        </w:rPr>
        <w:lastRenderedPageBreak/>
        <w:t>Introduction</w:t>
      </w:r>
      <w:bookmarkEnd w:id="4"/>
      <w:bookmarkEnd w:id="5"/>
    </w:p>
    <w:p w14:paraId="0885AFC9" w14:textId="77777777" w:rsidR="005670B6" w:rsidRPr="00FE62CB" w:rsidRDefault="41D6C965" w:rsidP="00507233">
      <w:pPr>
        <w:pStyle w:val="Heading2"/>
      </w:pPr>
      <w:bookmarkStart w:id="6" w:name="_Toc246846470"/>
      <w:bookmarkStart w:id="7" w:name="_Toc23440119"/>
      <w:r w:rsidRPr="00FE62CB">
        <w:rPr>
          <w:rFonts w:eastAsia="Arial" w:cs="Arial"/>
        </w:rPr>
        <w:t>Purpose of this document</w:t>
      </w:r>
      <w:bookmarkEnd w:id="6"/>
      <w:bookmarkEnd w:id="7"/>
    </w:p>
    <w:p w14:paraId="0BB568E8" w14:textId="77777777" w:rsidR="00E5047D" w:rsidRPr="00FE62CB" w:rsidRDefault="006C10E3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</w:t>
      </w:r>
      <w:r w:rsidR="00D66C9B" w:rsidRPr="00FE62CB">
        <w:rPr>
          <w:rFonts w:ascii="Calibri" w:hAnsi="Calibri" w:cs="Calibri"/>
        </w:rPr>
        <w:t xml:space="preserve">is a famous amusement park </w:t>
      </w:r>
      <w:r w:rsidR="006838E7" w:rsidRPr="00FE62CB">
        <w:rPr>
          <w:rFonts w:ascii="Calibri" w:hAnsi="Calibri" w:cs="Calibri"/>
        </w:rPr>
        <w:t xml:space="preserve">that attracts lot </w:t>
      </w:r>
      <w:r w:rsidR="00D66C9B" w:rsidRPr="00FE62CB">
        <w:rPr>
          <w:rFonts w:ascii="Calibri" w:hAnsi="Calibri" w:cs="Calibri"/>
        </w:rPr>
        <w:t xml:space="preserve">of people </w:t>
      </w:r>
      <w:proofErr w:type="spellStart"/>
      <w:r w:rsidR="006838E7" w:rsidRPr="00FE62CB">
        <w:rPr>
          <w:rFonts w:ascii="Calibri" w:hAnsi="Calibri" w:cs="Calibri"/>
        </w:rPr>
        <w:t>everyday</w:t>
      </w:r>
      <w:proofErr w:type="spellEnd"/>
      <w:r w:rsidR="006838E7" w:rsidRPr="00FE62CB">
        <w:rPr>
          <w:rFonts w:ascii="Calibri" w:hAnsi="Calibri" w:cs="Calibri"/>
        </w:rPr>
        <w:t xml:space="preserve">. The queue outside the ticket counter is usually long and people have to wait long to get their </w:t>
      </w:r>
      <w:proofErr w:type="spellStart"/>
      <w:proofErr w:type="gramStart"/>
      <w:r w:rsidR="006838E7" w:rsidRPr="00FE62CB">
        <w:rPr>
          <w:rFonts w:ascii="Calibri" w:hAnsi="Calibri" w:cs="Calibri"/>
        </w:rPr>
        <w:t>tickets.</w:t>
      </w:r>
      <w:r w:rsidRPr="00FE62CB">
        <w:rPr>
          <w:rFonts w:ascii="Calibri" w:hAnsi="Calibri" w:cs="Calibri"/>
        </w:rPr>
        <w:t>So</w:t>
      </w:r>
      <w:proofErr w:type="spellEnd"/>
      <w:proofErr w:type="gramEnd"/>
      <w:r w:rsidRPr="00FE62CB">
        <w:rPr>
          <w:rFonts w:ascii="Calibri" w:hAnsi="Calibri" w:cs="Calibri"/>
        </w:rPr>
        <w:t xml:space="preserve"> in order to </w:t>
      </w:r>
      <w:r w:rsidR="00E5047D" w:rsidRPr="00FE62CB">
        <w:rPr>
          <w:rFonts w:ascii="Calibri" w:hAnsi="Calibri" w:cs="Calibri"/>
        </w:rPr>
        <w:t>help their visitors</w:t>
      </w:r>
      <w:r w:rsidRPr="00FE62CB">
        <w:rPr>
          <w:rFonts w:ascii="Calibri" w:hAnsi="Calibri" w:cs="Calibri"/>
        </w:rPr>
        <w:t xml:space="preserve"> save </w:t>
      </w:r>
      <w:r w:rsidR="00E5047D" w:rsidRPr="00FE62CB">
        <w:rPr>
          <w:rFonts w:ascii="Calibri" w:hAnsi="Calibri" w:cs="Calibri"/>
        </w:rPr>
        <w:t xml:space="preserve">on </w:t>
      </w:r>
      <w:r w:rsidRPr="00FE62CB">
        <w:rPr>
          <w:rFonts w:ascii="Calibri" w:hAnsi="Calibri" w:cs="Calibri"/>
        </w:rPr>
        <w:t>their time</w:t>
      </w:r>
      <w:r w:rsidR="00E5047D" w:rsidRPr="00FE62CB">
        <w:rPr>
          <w:rFonts w:ascii="Calibri" w:hAnsi="Calibri" w:cs="Calibri"/>
        </w:rPr>
        <w:t xml:space="preserve"> and energy</w:t>
      </w:r>
      <w:r w:rsidRPr="00FE62CB">
        <w:rPr>
          <w:rFonts w:ascii="Calibri" w:hAnsi="Calibri" w:cs="Calibri"/>
        </w:rPr>
        <w:t xml:space="preserve">, the theme park wants to automate its booking process so that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can book </w:t>
      </w:r>
      <w:r w:rsidR="00E5047D" w:rsidRPr="00FE62CB">
        <w:rPr>
          <w:rFonts w:ascii="Calibri" w:hAnsi="Calibri" w:cs="Calibri"/>
        </w:rPr>
        <w:t xml:space="preserve">the </w:t>
      </w:r>
      <w:r w:rsidRPr="00FE62CB">
        <w:rPr>
          <w:rFonts w:ascii="Calibri" w:hAnsi="Calibri" w:cs="Calibri"/>
        </w:rPr>
        <w:t xml:space="preserve">tickets </w:t>
      </w:r>
      <w:r w:rsidR="00E5047D" w:rsidRPr="00FE62CB">
        <w:rPr>
          <w:rFonts w:ascii="Calibri" w:hAnsi="Calibri" w:cs="Calibri"/>
        </w:rPr>
        <w:t>online from the official website</w:t>
      </w:r>
      <w:r w:rsidRPr="00FE62CB">
        <w:rPr>
          <w:rFonts w:ascii="Calibri" w:hAnsi="Calibri" w:cs="Calibri"/>
        </w:rPr>
        <w:t xml:space="preserve">. </w:t>
      </w:r>
      <w:r w:rsidR="00E5047D" w:rsidRPr="00FE62CB">
        <w:rPr>
          <w:rFonts w:ascii="Calibri" w:hAnsi="Calibri" w:cs="Calibri"/>
        </w:rPr>
        <w:t xml:space="preserve">All the visitors need to do is log on to the website and provide their details. </w:t>
      </w:r>
    </w:p>
    <w:p w14:paraId="498654ED" w14:textId="77777777" w:rsidR="002B251C" w:rsidRPr="00FE62CB" w:rsidRDefault="002B251C" w:rsidP="002B251C">
      <w:pPr>
        <w:pStyle w:val="NormalWeb"/>
        <w:ind w:left="1080"/>
        <w:rPr>
          <w:rFonts w:ascii="Calibri" w:hAnsi="Calibri" w:cs="Calibri"/>
        </w:rPr>
      </w:pPr>
      <w:r w:rsidRPr="00FE62CB">
        <w:rPr>
          <w:rFonts w:ascii="Calibri" w:hAnsi="Calibri" w:cs="Calibri"/>
        </w:rPr>
        <w:t>D</w:t>
      </w:r>
      <w:r w:rsidR="00975FE6" w:rsidRPr="00FE62CB">
        <w:rPr>
          <w:rFonts w:ascii="Calibri" w:hAnsi="Calibri" w:cs="Calibri"/>
        </w:rPr>
        <w:t>ream</w:t>
      </w:r>
      <w:r w:rsidRPr="00FE62CB">
        <w:rPr>
          <w:rFonts w:ascii="Calibri" w:hAnsi="Calibri" w:cs="Calibri"/>
        </w:rPr>
        <w:t xml:space="preserve"> Theme Park Automation</w:t>
      </w:r>
      <w:bookmarkStart w:id="8" w:name="_Toc246846477"/>
      <w:bookmarkStart w:id="9" w:name="_Toc23440120"/>
      <w:r w:rsidR="00E5047D" w:rsidRPr="00FE62CB">
        <w:rPr>
          <w:rFonts w:ascii="Calibri" w:hAnsi="Calibri" w:cs="Calibri"/>
        </w:rPr>
        <w:t xml:space="preserve"> </w:t>
      </w:r>
      <w:r w:rsidRPr="00FE62CB">
        <w:rPr>
          <w:rFonts w:ascii="Calibri" w:hAnsi="Calibri" w:cs="Calibri"/>
        </w:rPr>
        <w:t xml:space="preserve">wants to design a web page for the ticket booking that </w:t>
      </w:r>
      <w:r w:rsidR="00E5047D" w:rsidRPr="00FE62CB">
        <w:rPr>
          <w:rFonts w:ascii="Calibri" w:hAnsi="Calibri" w:cs="Calibri"/>
        </w:rPr>
        <w:t>requires</w:t>
      </w:r>
      <w:r w:rsidRPr="00FE62CB">
        <w:rPr>
          <w:rFonts w:ascii="Calibri" w:hAnsi="Calibri" w:cs="Calibri"/>
        </w:rPr>
        <w:t xml:space="preserve"> the </w:t>
      </w:r>
      <w:r w:rsidR="00E5047D" w:rsidRPr="00FE62CB">
        <w:rPr>
          <w:rFonts w:ascii="Calibri" w:hAnsi="Calibri" w:cs="Calibri"/>
        </w:rPr>
        <w:t>visitors</w:t>
      </w:r>
      <w:r w:rsidRPr="00FE62CB">
        <w:rPr>
          <w:rFonts w:ascii="Calibri" w:hAnsi="Calibri" w:cs="Calibri"/>
        </w:rPr>
        <w:t xml:space="preserve"> to provide </w:t>
      </w:r>
      <w:r w:rsidR="00E5047D" w:rsidRPr="00FE62CB">
        <w:rPr>
          <w:rFonts w:ascii="Calibri" w:hAnsi="Calibri" w:cs="Calibri"/>
        </w:rPr>
        <w:t>their</w:t>
      </w:r>
      <w:r w:rsidRPr="00FE62CB">
        <w:rPr>
          <w:rFonts w:ascii="Calibri" w:hAnsi="Calibri" w:cs="Calibri"/>
        </w:rPr>
        <w:t xml:space="preserve"> details</w:t>
      </w:r>
      <w:r w:rsidR="00011B26" w:rsidRPr="00FE62CB">
        <w:rPr>
          <w:rFonts w:ascii="Calibri" w:hAnsi="Calibri" w:cs="Calibri"/>
        </w:rPr>
        <w:t xml:space="preserve">. Create a Web page “Book Your Tickets” that has the following fields </w:t>
      </w:r>
      <w:r w:rsidRPr="00FE62CB">
        <w:rPr>
          <w:rFonts w:ascii="Calibri" w:hAnsi="Calibri" w:cs="Calibri"/>
        </w:rPr>
        <w:t>such as name, address, email, mobile</w:t>
      </w:r>
      <w:r w:rsidR="00E5047D" w:rsidRPr="00FE62CB">
        <w:rPr>
          <w:rFonts w:ascii="Calibri" w:hAnsi="Calibri" w:cs="Calibri"/>
        </w:rPr>
        <w:t xml:space="preserve"> number</w:t>
      </w:r>
      <w:r w:rsidRPr="00FE62CB">
        <w:rPr>
          <w:rFonts w:ascii="Calibri" w:hAnsi="Calibri" w:cs="Calibri"/>
        </w:rPr>
        <w:t xml:space="preserve"> along with the location o</w:t>
      </w:r>
      <w:r w:rsidR="00E5047D" w:rsidRPr="00FE62CB">
        <w:rPr>
          <w:rFonts w:ascii="Calibri" w:hAnsi="Calibri" w:cs="Calibri"/>
        </w:rPr>
        <w:t>f the theme park, date of visit and</w:t>
      </w:r>
      <w:r w:rsidRPr="00FE62CB">
        <w:rPr>
          <w:rFonts w:ascii="Calibri" w:hAnsi="Calibri" w:cs="Calibri"/>
        </w:rPr>
        <w:t xml:space="preserve"> number of </w:t>
      </w:r>
      <w:r w:rsidR="00E5047D" w:rsidRPr="00FE62CB">
        <w:rPr>
          <w:rFonts w:ascii="Calibri" w:hAnsi="Calibri" w:cs="Calibri"/>
        </w:rPr>
        <w:t>people</w:t>
      </w:r>
      <w:r w:rsidRPr="00FE62CB">
        <w:rPr>
          <w:rFonts w:ascii="Calibri" w:hAnsi="Calibri" w:cs="Calibri"/>
        </w:rPr>
        <w:t xml:space="preserve"> visiting the theme park.  Also booking type needs to be entered.  It can be either Normal or School or Corporate.</w:t>
      </w:r>
      <w:r w:rsidR="00011B26" w:rsidRPr="00FE62CB">
        <w:rPr>
          <w:rFonts w:ascii="Calibri" w:hAnsi="Calibri" w:cs="Calibri"/>
        </w:rPr>
        <w:t xml:space="preserve"> The styles have to be applied using CSS3 and the Ticket amount validated and displayed in </w:t>
      </w:r>
      <w:proofErr w:type="spellStart"/>
      <w:r w:rsidR="00011B26" w:rsidRPr="00FE62CB">
        <w:rPr>
          <w:rFonts w:ascii="Calibri" w:hAnsi="Calibri" w:cs="Calibri"/>
        </w:rPr>
        <w:t>Javascript</w:t>
      </w:r>
      <w:proofErr w:type="spellEnd"/>
      <w:r w:rsidR="00011B26" w:rsidRPr="00FE62CB">
        <w:rPr>
          <w:rFonts w:ascii="Calibri" w:hAnsi="Calibri" w:cs="Calibri"/>
        </w:rPr>
        <w:t>.</w:t>
      </w:r>
    </w:p>
    <w:p w14:paraId="4174D29D" w14:textId="77777777" w:rsidR="008271FD" w:rsidRPr="00FE62CB" w:rsidRDefault="008271FD" w:rsidP="00011B26">
      <w:pPr>
        <w:pStyle w:val="Bodytext"/>
        <w:ind w:left="0"/>
        <w:rPr>
          <w:rFonts w:eastAsia="Arial" w:cs="Arial"/>
        </w:rPr>
      </w:pPr>
    </w:p>
    <w:p w14:paraId="39C0B058" w14:textId="77777777" w:rsidR="006E47D3" w:rsidRPr="00FE62CB" w:rsidRDefault="00100A9E" w:rsidP="00507233">
      <w:pPr>
        <w:pStyle w:val="Bodytext"/>
        <w:ind w:left="360"/>
        <w:rPr>
          <w:rFonts w:eastAsia="Arial" w:cs="Arial"/>
          <w:color w:val="479DB3"/>
          <w:sz w:val="32"/>
          <w:szCs w:val="44"/>
        </w:rPr>
      </w:pPr>
      <w:r w:rsidRPr="00FE62CB">
        <w:rPr>
          <w:rFonts w:eastAsia="Arial" w:cs="Arial"/>
          <w:color w:val="479DB3"/>
          <w:sz w:val="32"/>
          <w:szCs w:val="44"/>
        </w:rPr>
        <w:t>1.2</w:t>
      </w:r>
      <w:r w:rsidR="41D6C965" w:rsidRPr="00FE62CB">
        <w:rPr>
          <w:rFonts w:eastAsia="Arial" w:cs="Arial"/>
          <w:color w:val="479DB3"/>
          <w:sz w:val="32"/>
          <w:szCs w:val="44"/>
        </w:rPr>
        <w:t>Definitions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220"/>
      </w:tblGrid>
      <w:tr w:rsidR="006E47D3" w:rsidRPr="00FE62CB" w14:paraId="43D270C7" w14:textId="77777777" w:rsidTr="41D6C965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3039FB9B" w14:textId="77777777" w:rsidR="006E47D3" w:rsidRPr="00FE62CB" w:rsidRDefault="41D6C965" w:rsidP="41D6C965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3B7648C5" w14:textId="77777777" w:rsidR="006E47D3" w:rsidRPr="00FE62CB" w:rsidRDefault="41D6C965" w:rsidP="41D6C965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00FE62CB">
              <w:rPr>
                <w:rFonts w:eastAsia="Arial" w:cs="Arial"/>
                <w:lang w:eastAsia="ja-JP"/>
              </w:rPr>
              <w:t>Description</w:t>
            </w:r>
          </w:p>
        </w:tc>
      </w:tr>
      <w:tr w:rsidR="006E47D3" w:rsidRPr="00FE62CB" w14:paraId="39C48379" w14:textId="77777777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B3D5982" w14:textId="77777777" w:rsidR="006E47D3" w:rsidRPr="00FE62CB" w:rsidRDefault="002A2E22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proofErr w:type="spellStart"/>
            <w:r w:rsidRPr="00FE62CB">
              <w:rPr>
                <w:rFonts w:eastAsia="Arial" w:cs="Arial"/>
              </w:rPr>
              <w:t>Nill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9FBA8C" w14:textId="77777777" w:rsidR="006E47D3" w:rsidRPr="00FE62CB" w:rsidRDefault="006E47D3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CD437B" w:rsidRPr="00FE62CB" w14:paraId="5186CCD9" w14:textId="77777777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2F4811D" w14:textId="77777777"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90A0C4E" w14:textId="77777777" w:rsidR="00CD437B" w:rsidRPr="00FE62CB" w:rsidRDefault="00CD437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14:paraId="49F7FDF2" w14:textId="77777777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B6D89BB" w14:textId="77777777"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449B029" w14:textId="77777777"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1733B" w:rsidRPr="00FE62CB" w14:paraId="098C3238" w14:textId="77777777" w:rsidTr="41D6C965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9D5F9DD" w14:textId="77777777"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DF8208" w14:textId="77777777" w:rsidR="00F1733B" w:rsidRPr="00FE62CB" w:rsidRDefault="00F1733B" w:rsidP="41D6C965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14:paraId="626F427E" w14:textId="77777777" w:rsidR="005670B6" w:rsidRPr="00FE62CB" w:rsidRDefault="41D6C965" w:rsidP="00BB13F8">
      <w:pPr>
        <w:pStyle w:val="Heading2"/>
      </w:pPr>
      <w:bookmarkStart w:id="10" w:name="_Toc246846471"/>
      <w:bookmarkStart w:id="11" w:name="_Toc23440121"/>
      <w:bookmarkStart w:id="12" w:name="_Toc527193509"/>
      <w:r w:rsidRPr="00FE62CB">
        <w:rPr>
          <w:rFonts w:eastAsia="Arial" w:cs="Arial"/>
        </w:rPr>
        <w:t>Project Overview</w:t>
      </w:r>
      <w:bookmarkEnd w:id="10"/>
      <w:bookmarkEnd w:id="11"/>
    </w:p>
    <w:p w14:paraId="6156C5CC" w14:textId="77777777" w:rsidR="00C411F3" w:rsidRPr="00FE62CB" w:rsidRDefault="00C411F3" w:rsidP="00C411F3">
      <w:pPr>
        <w:pStyle w:val="Bodytext"/>
        <w:rPr>
          <w:rFonts w:ascii="Calibri" w:eastAsia="Arial Unicode MS" w:hAnsi="Calibri" w:cs="Calibri"/>
          <w:sz w:val="24"/>
          <w:szCs w:val="24"/>
        </w:rPr>
      </w:pPr>
      <w:bookmarkStart w:id="13" w:name="_Toc246846472"/>
      <w:bookmarkStart w:id="14" w:name="_Toc23440122"/>
      <w:r w:rsidRPr="00FE62CB">
        <w:rPr>
          <w:rFonts w:ascii="Calibri" w:eastAsia="Arial Unicode MS" w:hAnsi="Calibri" w:cs="Calibri"/>
          <w:sz w:val="24"/>
          <w:szCs w:val="24"/>
        </w:rPr>
        <w:t xml:space="preserve">This project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enables to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 xml:space="preserve">concepts of Web technologies such as HTML5, CSS3 and </w:t>
      </w:r>
      <w:proofErr w:type="spellStart"/>
      <w:r w:rsidR="003433F8" w:rsidRPr="00FE62CB">
        <w:rPr>
          <w:rFonts w:ascii="Calibri" w:eastAsia="Arial Unicode MS" w:hAnsi="Calibri" w:cs="Calibri"/>
          <w:sz w:val="24"/>
          <w:szCs w:val="24"/>
        </w:rPr>
        <w:t>Javascript</w:t>
      </w:r>
      <w:proofErr w:type="spellEnd"/>
      <w:r w:rsidRPr="00FE62CB">
        <w:rPr>
          <w:rFonts w:ascii="Calibri" w:eastAsia="Arial Unicode MS" w:hAnsi="Calibri" w:cs="Calibri"/>
          <w:sz w:val="24"/>
          <w:szCs w:val="24"/>
        </w:rPr>
        <w:t xml:space="preserve">, and helps to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acquire the skills </w:t>
      </w:r>
      <w:r w:rsidR="004B48BF" w:rsidRPr="00FE62CB">
        <w:rPr>
          <w:rFonts w:ascii="Calibri" w:eastAsia="Arial Unicode MS" w:hAnsi="Calibri" w:cs="Calibri"/>
          <w:sz w:val="24"/>
          <w:szCs w:val="24"/>
        </w:rPr>
        <w:t>required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 by </w:t>
      </w:r>
      <w:proofErr w:type="spellStart"/>
      <w:r w:rsidR="002E54BE" w:rsidRPr="00FE62CB">
        <w:rPr>
          <w:rFonts w:ascii="Calibri" w:eastAsia="Arial Unicode MS" w:hAnsi="Calibri" w:cs="Calibri"/>
          <w:sz w:val="24"/>
          <w:szCs w:val="24"/>
        </w:rPr>
        <w:t>a</w:t>
      </w:r>
      <w:r w:rsidR="003433F8" w:rsidRPr="00FE62CB">
        <w:rPr>
          <w:rFonts w:ascii="Calibri" w:eastAsia="Arial Unicode MS" w:hAnsi="Calibri" w:cs="Calibri"/>
          <w:sz w:val="24"/>
          <w:szCs w:val="24"/>
        </w:rPr>
        <w:t>Web</w:t>
      </w:r>
      <w:proofErr w:type="spellEnd"/>
      <w:r w:rsidR="003433F8" w:rsidRPr="00FE62CB">
        <w:rPr>
          <w:rFonts w:ascii="Calibri" w:eastAsia="Arial Unicode MS" w:hAnsi="Calibri" w:cs="Calibri"/>
          <w:sz w:val="24"/>
          <w:szCs w:val="24"/>
        </w:rPr>
        <w:t xml:space="preserve"> designer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.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The HTML5, CSS3 and </w:t>
      </w:r>
      <w:proofErr w:type="spellStart"/>
      <w:r w:rsidR="002E54BE" w:rsidRPr="00FE62CB">
        <w:rPr>
          <w:rFonts w:ascii="Calibri" w:eastAsia="Arial Unicode MS" w:hAnsi="Calibri" w:cs="Calibri"/>
          <w:sz w:val="24"/>
          <w:szCs w:val="24"/>
        </w:rPr>
        <w:t>Javascript</w:t>
      </w:r>
      <w:proofErr w:type="spellEnd"/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 requirements are given precisely s</w:t>
      </w:r>
      <w:r w:rsidR="00EB1458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that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associate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can implement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the various concept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s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learned in 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 xml:space="preserve">all these web </w:t>
      </w:r>
      <w:proofErr w:type="spellStart"/>
      <w:proofErr w:type="gramStart"/>
      <w:r w:rsidR="002E54BE" w:rsidRPr="00FE62CB">
        <w:rPr>
          <w:rFonts w:ascii="Calibri" w:eastAsia="Arial Unicode MS" w:hAnsi="Calibri" w:cs="Calibri"/>
          <w:sz w:val="24"/>
          <w:szCs w:val="24"/>
        </w:rPr>
        <w:t>technologies,</w:t>
      </w:r>
      <w:r w:rsidRPr="00FE62CB">
        <w:rPr>
          <w:rFonts w:ascii="Calibri" w:eastAsia="Arial Unicode MS" w:hAnsi="Calibri" w:cs="Calibri"/>
          <w:sz w:val="24"/>
          <w:szCs w:val="24"/>
        </w:rPr>
        <w:t>The</w:t>
      </w:r>
      <w:proofErr w:type="spellEnd"/>
      <w:proofErr w:type="gramEnd"/>
      <w:r w:rsidRPr="00FE62CB">
        <w:rPr>
          <w:rFonts w:ascii="Calibri" w:eastAsia="Arial Unicode MS" w:hAnsi="Calibri" w:cs="Calibri"/>
          <w:sz w:val="24"/>
          <w:szCs w:val="24"/>
        </w:rPr>
        <w:t xml:space="preserve"> individual associate is expected to carry out the knock out chall</w:t>
      </w:r>
      <w:r w:rsidR="002E54BE" w:rsidRPr="00FE62CB">
        <w:rPr>
          <w:rFonts w:ascii="Calibri" w:eastAsia="Arial Unicode MS" w:hAnsi="Calibri" w:cs="Calibri"/>
          <w:sz w:val="24"/>
          <w:szCs w:val="24"/>
        </w:rPr>
        <w:t>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nge and complete it within </w:t>
      </w:r>
      <w:r w:rsidR="00C35D1B" w:rsidRPr="00FE62CB">
        <w:rPr>
          <w:rFonts w:ascii="Calibri" w:eastAsia="Arial Unicode MS" w:hAnsi="Calibri" w:cs="Calibri"/>
          <w:sz w:val="24"/>
          <w:szCs w:val="24"/>
        </w:rPr>
        <w:t>2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hours.</w:t>
      </w:r>
    </w:p>
    <w:p w14:paraId="58EEFDC5" w14:textId="77777777" w:rsidR="005670B6" w:rsidRPr="00FE62CB" w:rsidRDefault="41D6C965" w:rsidP="00BB13F8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lastRenderedPageBreak/>
        <w:t>Scope</w:t>
      </w:r>
      <w:bookmarkEnd w:id="13"/>
      <w:bookmarkEnd w:id="14"/>
    </w:p>
    <w:p w14:paraId="638A6686" w14:textId="77777777" w:rsidR="00B13F4C" w:rsidRPr="00FE62CB" w:rsidRDefault="00B13F4C" w:rsidP="00B13F4C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The scope of the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 xml:space="preserve"> Dream Theme Park Automation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is </w:t>
      </w:r>
      <w:r w:rsidR="00975FE6" w:rsidRPr="00FE62CB">
        <w:rPr>
          <w:rFonts w:ascii="Calibri" w:eastAsia="Arial Unicode MS" w:hAnsi="Calibri" w:cs="Calibri"/>
          <w:sz w:val="24"/>
          <w:szCs w:val="24"/>
        </w:rPr>
        <w:t>focused on the following</w:t>
      </w:r>
    </w:p>
    <w:p w14:paraId="4F8C1B77" w14:textId="77777777" w:rsidR="006C6C10" w:rsidRPr="00FE62CB" w:rsidRDefault="006C6C10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bookmarkStart w:id="15" w:name="_Toc18924467"/>
      <w:bookmarkStart w:id="16" w:name="_Toc23440123"/>
      <w:r w:rsidRPr="00FE62CB">
        <w:rPr>
          <w:rFonts w:ascii="Calibri" w:eastAsia="Arial Unicode MS" w:hAnsi="Calibri" w:cs="Calibri"/>
          <w:sz w:val="24"/>
          <w:szCs w:val="24"/>
        </w:rPr>
        <w:t>Designing a Web page “Book Your Tickets” with the specified fields.</w:t>
      </w:r>
    </w:p>
    <w:p w14:paraId="4D067694" w14:textId="77777777" w:rsidR="00090185" w:rsidRPr="00FE62CB" w:rsidRDefault="00EF3B72" w:rsidP="00961749">
      <w:pPr>
        <w:pStyle w:val="Bodytext"/>
        <w:numPr>
          <w:ilvl w:val="0"/>
          <w:numId w:val="23"/>
        </w:numPr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Applying the styles</w:t>
      </w:r>
      <w:r w:rsidR="004B53DF" w:rsidRPr="00FE62CB">
        <w:rPr>
          <w:rFonts w:ascii="Calibri" w:eastAsia="Arial Unicode MS" w:hAnsi="Calibri" w:cs="Calibri"/>
          <w:sz w:val="24"/>
          <w:szCs w:val="24"/>
        </w:rPr>
        <w:t xml:space="preserve"> </w:t>
      </w:r>
      <w:r w:rsidR="00C632EA" w:rsidRPr="00FE62CB">
        <w:rPr>
          <w:rFonts w:ascii="Calibri" w:eastAsia="Arial Unicode MS" w:hAnsi="Calibri" w:cs="Calibri"/>
          <w:sz w:val="24"/>
          <w:szCs w:val="24"/>
        </w:rPr>
        <w:t xml:space="preserve">using CSS </w:t>
      </w:r>
      <w:r w:rsidR="00553768" w:rsidRPr="00FE62CB">
        <w:rPr>
          <w:rFonts w:ascii="Calibri" w:eastAsia="Arial Unicode MS" w:hAnsi="Calibri" w:cs="Calibri"/>
          <w:sz w:val="24"/>
          <w:szCs w:val="24"/>
        </w:rPr>
        <w:t>to</w:t>
      </w:r>
      <w:r w:rsidR="00A453BE" w:rsidRPr="00FE62CB">
        <w:rPr>
          <w:rFonts w:ascii="Calibri" w:eastAsia="Arial Unicode MS" w:hAnsi="Calibri" w:cs="Calibri"/>
          <w:sz w:val="24"/>
          <w:szCs w:val="24"/>
        </w:rPr>
        <w:t xml:space="preserve"> the components</w:t>
      </w:r>
      <w:r w:rsidR="00A453BE" w:rsidRPr="00FE62CB">
        <w:rPr>
          <w:rFonts w:ascii="Play" w:hAnsi="Play"/>
          <w:color w:val="76838F"/>
          <w:sz w:val="21"/>
          <w:szCs w:val="21"/>
          <w:shd w:val="clear" w:color="auto" w:fill="FFFFFF"/>
        </w:rPr>
        <w:t>.</w:t>
      </w:r>
    </w:p>
    <w:p w14:paraId="0BFFD726" w14:textId="77777777" w:rsidR="004663C4" w:rsidRPr="00FE62CB" w:rsidRDefault="00AB4631" w:rsidP="00C928C3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eastAsia="Arial Unicode MS" w:cs="Calibri"/>
          <w:sz w:val="24"/>
          <w:szCs w:val="24"/>
        </w:rPr>
      </w:pPr>
      <w:r w:rsidRPr="00FE62CB">
        <w:rPr>
          <w:rFonts w:eastAsia="Arial Unicode MS" w:cs="Calibri"/>
          <w:sz w:val="24"/>
          <w:szCs w:val="24"/>
        </w:rPr>
        <w:t>Us</w:t>
      </w:r>
      <w:r w:rsidR="006163BE" w:rsidRPr="00FE62CB">
        <w:rPr>
          <w:rFonts w:eastAsia="Arial Unicode MS" w:cs="Calibri"/>
          <w:sz w:val="24"/>
          <w:szCs w:val="24"/>
        </w:rPr>
        <w:t>ing</w:t>
      </w:r>
      <w:r w:rsidRPr="00FE62CB">
        <w:rPr>
          <w:rFonts w:eastAsia="Arial Unicode MS" w:cs="Calibri"/>
          <w:sz w:val="24"/>
          <w:szCs w:val="24"/>
        </w:rPr>
        <w:t xml:space="preserve"> JavaScript for calculati</w:t>
      </w:r>
      <w:r w:rsidR="006163BE" w:rsidRPr="00FE62CB">
        <w:rPr>
          <w:rFonts w:eastAsia="Arial Unicode MS" w:cs="Calibri"/>
          <w:sz w:val="24"/>
          <w:szCs w:val="24"/>
        </w:rPr>
        <w:t xml:space="preserve">ng the </w:t>
      </w:r>
      <w:r w:rsidRPr="00FE62CB">
        <w:rPr>
          <w:rFonts w:eastAsia="Arial Unicode MS" w:cs="Calibri"/>
          <w:sz w:val="24"/>
          <w:szCs w:val="24"/>
        </w:rPr>
        <w:t xml:space="preserve">total amount </w:t>
      </w:r>
      <w:r w:rsidR="00FD67EB" w:rsidRPr="00FE62CB">
        <w:rPr>
          <w:rFonts w:eastAsia="Arial Unicode MS" w:cs="Calibri"/>
          <w:sz w:val="24"/>
          <w:szCs w:val="24"/>
        </w:rPr>
        <w:t xml:space="preserve">of </w:t>
      </w:r>
      <w:r w:rsidR="00405AB2" w:rsidRPr="00FE62CB">
        <w:rPr>
          <w:rFonts w:eastAsia="Arial Unicode MS" w:cs="Calibri"/>
          <w:sz w:val="24"/>
          <w:szCs w:val="24"/>
        </w:rPr>
        <w:t>tickets</w:t>
      </w:r>
    </w:p>
    <w:p w14:paraId="70ED75F0" w14:textId="77777777" w:rsidR="002B2B31" w:rsidRPr="00FE62CB" w:rsidRDefault="002B2B31" w:rsidP="002B2B31">
      <w:pPr>
        <w:pStyle w:val="Heading2"/>
        <w:rPr>
          <w:rFonts w:eastAsia="Arial" w:cs="Arial"/>
        </w:rPr>
      </w:pPr>
      <w:r w:rsidRPr="00FE62CB">
        <w:rPr>
          <w:rFonts w:eastAsia="Arial" w:cs="Arial"/>
        </w:rPr>
        <w:t>Target Audience</w:t>
      </w:r>
      <w:bookmarkEnd w:id="15"/>
      <w:bookmarkEnd w:id="16"/>
    </w:p>
    <w:p w14:paraId="60D26DAC" w14:textId="77777777" w:rsidR="002B2B31" w:rsidRPr="00FE62CB" w:rsidRDefault="00631063" w:rsidP="41D6C965">
      <w:pPr>
        <w:pStyle w:val="Bodytext"/>
        <w:rPr>
          <w:rFonts w:eastAsia="Arial" w:cs="Arial"/>
        </w:rPr>
      </w:pPr>
      <w:r w:rsidRPr="00FE62CB">
        <w:rPr>
          <w:rFonts w:eastAsia="Arial" w:cs="Arial"/>
        </w:rPr>
        <w:t>Learner Level</w:t>
      </w:r>
    </w:p>
    <w:p w14:paraId="03C6587F" w14:textId="77777777" w:rsidR="005670B6" w:rsidRPr="00FE62CB" w:rsidRDefault="41D6C965" w:rsidP="00DC7AAF">
      <w:pPr>
        <w:pStyle w:val="Heading2"/>
      </w:pPr>
      <w:bookmarkStart w:id="17" w:name="_Toc23440124"/>
      <w:bookmarkEnd w:id="12"/>
      <w:r w:rsidRPr="00FE62CB">
        <w:rPr>
          <w:rFonts w:eastAsia="Arial" w:cs="Arial"/>
        </w:rPr>
        <w:t>Hardware and Software Requirement</w:t>
      </w:r>
      <w:bookmarkEnd w:id="17"/>
      <w:r w:rsidR="004B53DF" w:rsidRPr="00FE62CB">
        <w:rPr>
          <w:rFonts w:eastAsia="Arial" w:cs="Arial"/>
        </w:rPr>
        <w:t>s</w:t>
      </w:r>
    </w:p>
    <w:p w14:paraId="6B3DC106" w14:textId="77777777" w:rsidR="002B2B31" w:rsidRPr="00FE62CB" w:rsidRDefault="002B2B31" w:rsidP="00631063">
      <w:pPr>
        <w:pStyle w:val="Heading3"/>
        <w:ind w:left="2610" w:hanging="900"/>
        <w:rPr>
          <w:rFonts w:eastAsia="Arial"/>
        </w:rPr>
      </w:pPr>
      <w:bookmarkStart w:id="18" w:name="_Toc18924465"/>
      <w:bookmarkStart w:id="19" w:name="_Toc23440125"/>
      <w:r w:rsidRPr="00FE62CB">
        <w:rPr>
          <w:rFonts w:eastAsia="Arial"/>
        </w:rPr>
        <w:t>Hardware Requirements</w:t>
      </w:r>
      <w:bookmarkEnd w:id="18"/>
      <w:bookmarkEnd w:id="19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454"/>
        <w:gridCol w:w="2790"/>
        <w:gridCol w:w="4590"/>
      </w:tblGrid>
      <w:tr w:rsidR="002B2B31" w:rsidRPr="00FE62CB" w14:paraId="0BD51DD1" w14:textId="77777777" w:rsidTr="00E30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B22E88F" w14:textId="77777777"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14:paraId="454086A6" w14:textId="77777777" w:rsidR="002B2B31" w:rsidRPr="00FE62CB" w:rsidRDefault="002B2B31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Item</w:t>
            </w:r>
          </w:p>
        </w:tc>
        <w:tc>
          <w:tcPr>
            <w:tcW w:w="4590" w:type="dxa"/>
          </w:tcPr>
          <w:p w14:paraId="577A59D5" w14:textId="77777777" w:rsidR="002B2B31" w:rsidRPr="00FE62CB" w:rsidRDefault="002B2B31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Specification/Version</w:t>
            </w:r>
          </w:p>
        </w:tc>
      </w:tr>
      <w:tr w:rsidR="002B2B31" w:rsidRPr="00FE62CB" w14:paraId="6803A020" w14:textId="77777777" w:rsidTr="00E3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9E5A1D0" w14:textId="77777777" w:rsidR="002B2B31" w:rsidRPr="00FE62CB" w:rsidRDefault="002B2B31" w:rsidP="00E303D4"/>
        </w:tc>
        <w:tc>
          <w:tcPr>
            <w:tcW w:w="2790" w:type="dxa"/>
          </w:tcPr>
          <w:p w14:paraId="497D5598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90" w:type="dxa"/>
          </w:tcPr>
          <w:p w14:paraId="6849886D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B31" w:rsidRPr="00FE62CB" w14:paraId="241577D0" w14:textId="77777777" w:rsidTr="00E3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E22E65B" w14:textId="77777777" w:rsidR="002B2B31" w:rsidRPr="00FE62CB" w:rsidRDefault="002B2B31" w:rsidP="00E303D4"/>
        </w:tc>
        <w:tc>
          <w:tcPr>
            <w:tcW w:w="2790" w:type="dxa"/>
          </w:tcPr>
          <w:p w14:paraId="4BEC1F21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90" w:type="dxa"/>
          </w:tcPr>
          <w:p w14:paraId="3C730862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2B31" w:rsidRPr="00FE62CB" w14:paraId="6881E564" w14:textId="77777777" w:rsidTr="00E30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6A222BA" w14:textId="77777777" w:rsidR="002B2B31" w:rsidRPr="00FE62CB" w:rsidRDefault="002B2B31" w:rsidP="00E303D4"/>
        </w:tc>
        <w:tc>
          <w:tcPr>
            <w:tcW w:w="2790" w:type="dxa"/>
          </w:tcPr>
          <w:p w14:paraId="751B344D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90" w:type="dxa"/>
          </w:tcPr>
          <w:p w14:paraId="2FB25C0B" w14:textId="77777777" w:rsidR="002B2B31" w:rsidRPr="00FE62CB" w:rsidRDefault="002B2B31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4A0D89" w14:textId="77777777" w:rsidR="002B2B31" w:rsidRPr="00FE62CB" w:rsidRDefault="002B2B31" w:rsidP="00631063">
      <w:pPr>
        <w:pStyle w:val="Heading3"/>
        <w:tabs>
          <w:tab w:val="left" w:pos="14310"/>
        </w:tabs>
        <w:ind w:left="2520" w:hanging="900"/>
        <w:rPr>
          <w:rFonts w:eastAsia="Arial"/>
        </w:rPr>
      </w:pPr>
      <w:bookmarkStart w:id="20" w:name="_Toc18924466"/>
      <w:bookmarkStart w:id="21" w:name="_Toc23440126"/>
      <w:r w:rsidRPr="00FE62CB">
        <w:rPr>
          <w:rFonts w:eastAsia="Arial"/>
        </w:rPr>
        <w:t>Software Requirements</w:t>
      </w:r>
      <w:bookmarkEnd w:id="20"/>
      <w:bookmarkEnd w:id="21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515"/>
        <w:gridCol w:w="2790"/>
        <w:gridCol w:w="4590"/>
      </w:tblGrid>
      <w:tr w:rsidR="002B2B31" w:rsidRPr="00FE62CB" w14:paraId="55EDF82B" w14:textId="77777777" w:rsidTr="00EC7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65F6234C" w14:textId="77777777" w:rsidR="002B2B31" w:rsidRPr="00FE62CB" w:rsidRDefault="002B2B31" w:rsidP="00E303D4">
            <w:r w:rsidRPr="00FE62CB">
              <w:t>#</w:t>
            </w:r>
          </w:p>
        </w:tc>
        <w:tc>
          <w:tcPr>
            <w:tcW w:w="2790" w:type="dxa"/>
          </w:tcPr>
          <w:p w14:paraId="2EB51558" w14:textId="77777777" w:rsidR="002B2B31" w:rsidRPr="00FE62CB" w:rsidRDefault="002B2B31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Item</w:t>
            </w:r>
          </w:p>
        </w:tc>
        <w:tc>
          <w:tcPr>
            <w:tcW w:w="4590" w:type="dxa"/>
          </w:tcPr>
          <w:p w14:paraId="740098AC" w14:textId="77777777" w:rsidR="002B2B31" w:rsidRPr="00FE62CB" w:rsidRDefault="002B2B31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Specification/Version</w:t>
            </w:r>
          </w:p>
        </w:tc>
      </w:tr>
      <w:tr w:rsidR="002B2B31" w:rsidRPr="00FE62CB" w14:paraId="7670DB5B" w14:textId="77777777" w:rsidTr="00EC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255662DD" w14:textId="77777777" w:rsidR="002B2B31" w:rsidRPr="00FE62CB" w:rsidRDefault="00CF4D12" w:rsidP="00E303D4">
            <w:r w:rsidRPr="00FE62CB">
              <w:t>1.</w:t>
            </w:r>
          </w:p>
        </w:tc>
        <w:tc>
          <w:tcPr>
            <w:tcW w:w="2790" w:type="dxa"/>
          </w:tcPr>
          <w:p w14:paraId="7E1B7892" w14:textId="77777777" w:rsidR="002B2B31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HTML</w:t>
            </w:r>
          </w:p>
        </w:tc>
        <w:tc>
          <w:tcPr>
            <w:tcW w:w="4590" w:type="dxa"/>
          </w:tcPr>
          <w:p w14:paraId="7EED7365" w14:textId="77777777" w:rsidR="002B2B31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5</w:t>
            </w:r>
          </w:p>
        </w:tc>
      </w:tr>
      <w:tr w:rsidR="002B2B31" w:rsidRPr="00FE62CB" w14:paraId="536DEA2A" w14:textId="77777777" w:rsidTr="00EC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629C2107" w14:textId="77777777" w:rsidR="002B2B31" w:rsidRPr="00FE62CB" w:rsidRDefault="00CF4D12" w:rsidP="00E303D4">
            <w:r w:rsidRPr="00FE62CB">
              <w:t>2.</w:t>
            </w:r>
          </w:p>
        </w:tc>
        <w:tc>
          <w:tcPr>
            <w:tcW w:w="2790" w:type="dxa"/>
          </w:tcPr>
          <w:p w14:paraId="1AABE3D6" w14:textId="77777777" w:rsidR="002B2B31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CSS</w:t>
            </w:r>
          </w:p>
        </w:tc>
        <w:tc>
          <w:tcPr>
            <w:tcW w:w="4590" w:type="dxa"/>
          </w:tcPr>
          <w:p w14:paraId="4F50377F" w14:textId="77777777" w:rsidR="00872443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3</w:t>
            </w:r>
          </w:p>
        </w:tc>
      </w:tr>
      <w:tr w:rsidR="00872443" w:rsidRPr="00FE62CB" w14:paraId="0BC25DBF" w14:textId="77777777" w:rsidTr="00EC7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3ABD1DBB" w14:textId="77777777" w:rsidR="00872443" w:rsidRPr="00FE62CB" w:rsidRDefault="00872443" w:rsidP="00E303D4">
            <w:r w:rsidRPr="00FE62CB">
              <w:t>3.</w:t>
            </w:r>
          </w:p>
        </w:tc>
        <w:tc>
          <w:tcPr>
            <w:tcW w:w="2790" w:type="dxa"/>
          </w:tcPr>
          <w:p w14:paraId="042A6BEC" w14:textId="77777777" w:rsidR="00872443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62CB">
              <w:t>Javascript</w:t>
            </w:r>
            <w:proofErr w:type="spellEnd"/>
          </w:p>
        </w:tc>
        <w:tc>
          <w:tcPr>
            <w:tcW w:w="4590" w:type="dxa"/>
          </w:tcPr>
          <w:p w14:paraId="6A7B002B" w14:textId="77777777" w:rsidR="00872443" w:rsidRPr="00FE62CB" w:rsidRDefault="00872443" w:rsidP="00E3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931FFC" w14:textId="77777777" w:rsidR="002B2B31" w:rsidRPr="00FE62CB" w:rsidRDefault="002B2B31" w:rsidP="00C3269F">
      <w:pPr>
        <w:pStyle w:val="Bodytext"/>
        <w:ind w:left="0"/>
      </w:pPr>
    </w:p>
    <w:p w14:paraId="393ED7D8" w14:textId="77777777" w:rsidR="00CF4D12" w:rsidRPr="00FE62CB" w:rsidRDefault="00CF4D12" w:rsidP="00C3269F">
      <w:pPr>
        <w:pStyle w:val="Bodytext"/>
        <w:ind w:left="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Note: 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>All the required hardware and software will</w:t>
      </w:r>
      <w:r w:rsidR="00B40F78" w:rsidRPr="00FE62CB">
        <w:rPr>
          <w:rFonts w:ascii="Calibri" w:eastAsia="Arial Unicode MS" w:hAnsi="Calibri" w:cs="Calibri"/>
          <w:sz w:val="24"/>
          <w:szCs w:val="24"/>
        </w:rPr>
        <w:t xml:space="preserve"> be</w:t>
      </w:r>
      <w:r w:rsidR="002173F2" w:rsidRPr="00FE62CB">
        <w:rPr>
          <w:rFonts w:ascii="Calibri" w:eastAsia="Arial Unicode MS" w:hAnsi="Calibri" w:cs="Calibri"/>
          <w:sz w:val="24"/>
          <w:szCs w:val="24"/>
        </w:rPr>
        <w:t xml:space="preserve"> provided in the </w:t>
      </w:r>
      <w:proofErr w:type="spellStart"/>
      <w:r w:rsidR="002173F2" w:rsidRPr="00FE62CB">
        <w:rPr>
          <w:rFonts w:ascii="Calibri" w:eastAsia="Arial Unicode MS" w:hAnsi="Calibri" w:cs="Calibri"/>
          <w:sz w:val="24"/>
          <w:szCs w:val="24"/>
        </w:rPr>
        <w:t>TekStac</w:t>
      </w:r>
      <w:proofErr w:type="spellEnd"/>
      <w:r w:rsidR="002173F2" w:rsidRPr="00FE62CB">
        <w:rPr>
          <w:rFonts w:ascii="Calibri" w:eastAsia="Arial Unicode MS" w:hAnsi="Calibri" w:cs="Calibri"/>
          <w:sz w:val="24"/>
          <w:szCs w:val="24"/>
        </w:rPr>
        <w:t xml:space="preserve"> platform</w:t>
      </w:r>
    </w:p>
    <w:p w14:paraId="3AEB5661" w14:textId="77777777" w:rsidR="002B2B31" w:rsidRPr="00FE62CB" w:rsidRDefault="002B2B31" w:rsidP="00181AAE">
      <w:pPr>
        <w:pStyle w:val="Heading1"/>
      </w:pPr>
      <w:bookmarkStart w:id="22" w:name="_Toc23440127"/>
      <w:r w:rsidRPr="00FE62CB">
        <w:lastRenderedPageBreak/>
        <w:t>Functional Requirements</w:t>
      </w:r>
      <w:bookmarkEnd w:id="22"/>
    </w:p>
    <w:p w14:paraId="715DAA11" w14:textId="77777777" w:rsidR="002B2B31" w:rsidRPr="00FE62CB" w:rsidRDefault="002B2B31" w:rsidP="002B2B31">
      <w:pPr>
        <w:pStyle w:val="Heading2"/>
      </w:pPr>
      <w:bookmarkStart w:id="23" w:name="_Toc18924471"/>
      <w:bookmarkStart w:id="24" w:name="_Toc23440128"/>
      <w:r w:rsidRPr="00FE62CB">
        <w:rPr>
          <w:rFonts w:eastAsia="Arial" w:cs="Arial"/>
        </w:rPr>
        <w:t>Functional Requirements</w:t>
      </w:r>
      <w:bookmarkEnd w:id="23"/>
      <w:bookmarkEnd w:id="24"/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018"/>
        <w:gridCol w:w="1610"/>
        <w:gridCol w:w="7087"/>
      </w:tblGrid>
      <w:tr w:rsidR="001D5F46" w:rsidRPr="00FE62CB" w14:paraId="5E05A416" w14:textId="77777777" w:rsidTr="002C3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31523E6B" w14:textId="77777777" w:rsidR="001D5F46" w:rsidRPr="00FE62CB" w:rsidRDefault="001D5F46" w:rsidP="00E303D4">
            <w:r w:rsidRPr="00FE62CB">
              <w:t>Req. #</w:t>
            </w:r>
          </w:p>
        </w:tc>
        <w:tc>
          <w:tcPr>
            <w:tcW w:w="1610" w:type="dxa"/>
          </w:tcPr>
          <w:p w14:paraId="3B316C9B" w14:textId="77777777" w:rsidR="001D5F46" w:rsidRPr="00FE62CB" w:rsidRDefault="001D5F46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2CB">
              <w:t>Req. Name</w:t>
            </w:r>
          </w:p>
        </w:tc>
        <w:tc>
          <w:tcPr>
            <w:tcW w:w="7087" w:type="dxa"/>
          </w:tcPr>
          <w:p w14:paraId="72205910" w14:textId="77777777" w:rsidR="001D5F46" w:rsidRPr="00FE62CB" w:rsidRDefault="001D5F46" w:rsidP="00E30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E62CB">
              <w:t>Req. Description</w:t>
            </w:r>
          </w:p>
        </w:tc>
      </w:tr>
      <w:tr w:rsidR="001D5F46" w:rsidRPr="00FE62CB" w14:paraId="46959664" w14:textId="77777777" w:rsidTr="001D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974C1C7" w14:textId="77777777" w:rsidR="001D5F46" w:rsidRPr="00FE62CB" w:rsidRDefault="001D5F46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14:paraId="2F3AA458" w14:textId="77777777" w:rsidR="001D5F46" w:rsidRPr="00FE62CB" w:rsidRDefault="00C26A65" w:rsidP="00463D1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Design</w:t>
            </w:r>
            <w:r w:rsidR="001D5F46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a Web page “Book Your Tickets” with the specified fields.</w:t>
            </w:r>
          </w:p>
        </w:tc>
        <w:tc>
          <w:tcPr>
            <w:tcW w:w="7087" w:type="dxa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2429"/>
              <w:gridCol w:w="2828"/>
            </w:tblGrid>
            <w:tr w:rsidR="00463D13" w:rsidRPr="00FE62CB" w14:paraId="0507DF06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7BF8E8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Label Name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ACB7A4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gram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Component  Name</w:t>
                  </w:r>
                  <w:proofErr w:type="gram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3B1DE5DB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Description</w:t>
                  </w:r>
                </w:p>
              </w:tc>
            </w:tr>
            <w:tr w:rsidR="00463D13" w:rsidRPr="00FE62CB" w14:paraId="2984735B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A03A23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Customer Name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8726123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spell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customerName</w:t>
                  </w:r>
                  <w:proofErr w:type="spell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70530B0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name of the customer.</w:t>
                  </w:r>
                </w:p>
                <w:p w14:paraId="1D29B9E3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The n</w:t>
                  </w:r>
                  <w:r w:rsidR="002C602C"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ame should accept only letters</w:t>
                  </w: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 and space.</w:t>
                  </w:r>
                </w:p>
                <w:p w14:paraId="64CD0D4F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The text “Enter your name” should be displayed by default in the text box. When the user starts entering the value, this text should disappear.</w:t>
                  </w:r>
                </w:p>
              </w:tc>
            </w:tr>
            <w:tr w:rsidR="00463D13" w:rsidRPr="00FE62CB" w14:paraId="5C933E81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94A33DD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EB47BE8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3D0225DC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address of the customer. </w:t>
                  </w:r>
                </w:p>
                <w:p w14:paraId="167333B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Provide the correct tag and attribute to create a text area </w:t>
                  </w:r>
                  <w:proofErr w:type="gramStart"/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with  5</w:t>
                  </w:r>
                  <w:proofErr w:type="gramEnd"/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 rows and 20 columns.</w:t>
                  </w:r>
                </w:p>
              </w:tc>
            </w:tr>
            <w:tr w:rsidR="00463D13" w:rsidRPr="00FE62CB" w14:paraId="73571E3D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7D1CAF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Email ID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6663E8A7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spell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customerEmail</w:t>
                  </w:r>
                  <w:proofErr w:type="spell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21E12BBB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email of the customer.</w:t>
                  </w:r>
                </w:p>
                <w:p w14:paraId="56576F56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This field should accept a valid email.</w:t>
                  </w:r>
                </w:p>
              </w:tc>
            </w:tr>
            <w:tr w:rsidR="00463D13" w:rsidRPr="00FE62CB" w14:paraId="3D2043BA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0300EDB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Mobile Number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EB6DBC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spell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customerMobileNumber</w:t>
                  </w:r>
                  <w:proofErr w:type="spell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481A0A47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mobile number.</w:t>
                  </w:r>
                </w:p>
                <w:p w14:paraId="2A092D6C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The mobile number should accept only digits.  It should contain 10 digits and start with 9/8/7.</w:t>
                  </w:r>
                </w:p>
              </w:tc>
            </w:tr>
            <w:tr w:rsidR="00463D13" w:rsidRPr="00FE62CB" w14:paraId="2E7EDB7D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9D318F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Park Location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2710F13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65C1BDA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Select the Park location. </w:t>
                  </w:r>
                </w:p>
                <w:p w14:paraId="26A54CC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Provide the correct input type to make this component a radio button.</w:t>
                  </w:r>
                </w:p>
              </w:tc>
            </w:tr>
            <w:tr w:rsidR="00463D13" w:rsidRPr="00FE62CB" w14:paraId="0680036A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3B70D8C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Date of Visit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308F841C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spell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dateofvisit</w:t>
                  </w:r>
                  <w:proofErr w:type="spell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CCBEE4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select the date of visit.</w:t>
                  </w:r>
                </w:p>
              </w:tc>
            </w:tr>
            <w:tr w:rsidR="00463D13" w:rsidRPr="00FE62CB" w14:paraId="5CF65414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80FBE2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Booking Type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EFE539B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proofErr w:type="spellStart"/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bookingType</w:t>
                  </w:r>
                  <w:proofErr w:type="spellEnd"/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4DDA23C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 xml:space="preserve">An auto-complete feature </w:t>
                  </w: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lastRenderedPageBreak/>
                    <w:t>should be available to the user for the following options.</w:t>
                  </w:r>
                </w:p>
                <w:p w14:paraId="449B1AD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Normal, School, Corporate</w:t>
                  </w:r>
                </w:p>
                <w:p w14:paraId="0D60FDD4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(Name of the auto-complete feature should be “</w:t>
                  </w:r>
                  <w:proofErr w:type="spellStart"/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bookType</w:t>
                  </w:r>
                  <w:proofErr w:type="spellEnd"/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”; Use </w:t>
                  </w:r>
                  <w:proofErr w:type="spellStart"/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DataListto</w:t>
                  </w:r>
                  <w:proofErr w:type="spellEnd"/>
                  <w:r w:rsidR="006559F4"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,</w:t>
                  </w: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 make use of auto-complete feature)</w:t>
                  </w:r>
                </w:p>
              </w:tc>
            </w:tr>
            <w:tr w:rsidR="00463D13" w:rsidRPr="00FE62CB" w14:paraId="74A5324E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1046798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lastRenderedPageBreak/>
                    <w:t>Adult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1071460" w14:textId="6C251EC3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adult</w:t>
                  </w:r>
                  <w:r w:rsidR="00DB32A1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7A57EEB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number of adults.</w:t>
                  </w:r>
                </w:p>
                <w:p w14:paraId="4302C14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Provide the input type so that this field accepts only digits.</w:t>
                  </w:r>
                </w:p>
                <w:p w14:paraId="5BBCCA2E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Set minimum value as 0 and maximum value as 500.</w:t>
                  </w:r>
                  <w:r w:rsidR="006559F4"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 xml:space="preserve"> Have the id attribute as adult</w:t>
                  </w: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63D13" w:rsidRPr="00FE62CB" w14:paraId="16AB90A8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087D440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Children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5E63CBD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children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1CB52649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To enter the number of children.</w:t>
                  </w:r>
                </w:p>
                <w:p w14:paraId="6C8A74B1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b/>
                      <w:bCs/>
                      <w:sz w:val="24"/>
                      <w:szCs w:val="24"/>
                    </w:rPr>
                    <w:t>Provide the input type so that this field accepts only digits. Have the id attribute as children.</w:t>
                  </w:r>
                </w:p>
              </w:tc>
            </w:tr>
            <w:tr w:rsidR="00463D13" w:rsidRPr="00FE62CB" w14:paraId="748ACB30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4ED9354D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Book Now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7DDEB49E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submit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63C415F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 The input type submit must be used.</w:t>
                  </w:r>
                </w:p>
              </w:tc>
            </w:tr>
            <w:tr w:rsidR="00463D13" w:rsidRPr="00FE62CB" w14:paraId="4061AC26" w14:textId="77777777" w:rsidTr="00B15F01">
              <w:trPr>
                <w:trHeight w:val="195"/>
              </w:trPr>
              <w:tc>
                <w:tcPr>
                  <w:tcW w:w="159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0BA1EE5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Clear</w:t>
                  </w:r>
                </w:p>
              </w:tc>
              <w:tc>
                <w:tcPr>
                  <w:tcW w:w="2429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5E407942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reset</w:t>
                  </w:r>
                </w:p>
              </w:tc>
              <w:tc>
                <w:tcPr>
                  <w:tcW w:w="2828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hideMark/>
                </w:tcPr>
                <w:p w14:paraId="6A78BF07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Reset Button.  On clicking this button, all fields should be reset.</w:t>
                  </w:r>
                </w:p>
                <w:p w14:paraId="35455885" w14:textId="77777777" w:rsidR="00463D13" w:rsidRPr="00FE62CB" w:rsidRDefault="00463D13" w:rsidP="00463D13">
                  <w:pPr>
                    <w:widowControl/>
                    <w:spacing w:before="0" w:after="100" w:afterAutospacing="1" w:line="240" w:lineRule="auto"/>
                    <w:ind w:right="0"/>
                    <w:rPr>
                      <w:rFonts w:ascii="Calibri" w:eastAsia="Arial Unicode MS" w:hAnsi="Calibri" w:cs="Calibri"/>
                      <w:sz w:val="24"/>
                      <w:szCs w:val="24"/>
                    </w:rPr>
                  </w:pPr>
                  <w:r w:rsidRPr="00FE62CB">
                    <w:rPr>
                      <w:rFonts w:ascii="Calibri" w:eastAsia="Arial Unicode MS" w:hAnsi="Calibri" w:cs="Calibri"/>
                      <w:sz w:val="24"/>
                      <w:szCs w:val="24"/>
                    </w:rPr>
                    <w:t>Provide the input type for this component.</w:t>
                  </w:r>
                </w:p>
              </w:tc>
            </w:tr>
          </w:tbl>
          <w:p w14:paraId="7E1612BB" w14:textId="77777777" w:rsidR="00B15F01" w:rsidRPr="00FE62CB" w:rsidRDefault="001D5F46" w:rsidP="00B15F0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FE62CB">
              <w:rPr>
                <w:rFonts w:ascii="Calibri" w:hAnsi="Calibri" w:cs="Calibri"/>
              </w:rPr>
              <w:t> </w:t>
            </w:r>
            <w:r w:rsidR="00B15F01" w:rsidRPr="00FE62CB">
              <w:rPr>
                <w:rFonts w:ascii="Calibri" w:hAnsi="Calibri" w:cs="Calibri"/>
                <w:sz w:val="20"/>
                <w:szCs w:val="20"/>
              </w:rPr>
              <w:t xml:space="preserve">NOTE: The text highlighted in bold in the Description needs to be implemented in the code to complete the web page design. Use the Label Name and </w:t>
            </w:r>
            <w:r w:rsidR="002C602C" w:rsidRPr="00FE62CB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B15F01" w:rsidRPr="00FE62CB">
              <w:rPr>
                <w:rFonts w:ascii="Calibri" w:hAnsi="Calibri" w:cs="Calibri"/>
                <w:sz w:val="20"/>
                <w:szCs w:val="20"/>
              </w:rPr>
              <w:t>Component Name as given</w:t>
            </w:r>
          </w:p>
          <w:p w14:paraId="2FD98379" w14:textId="77777777" w:rsidR="001D5F46" w:rsidRPr="00FE62CB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hAnsi="Calibri" w:cs="Calibri"/>
                <w:sz w:val="20"/>
                <w:szCs w:val="20"/>
              </w:rPr>
              <w:t xml:space="preserve">All validations should be based on HTML 5 (Do not use </w:t>
            </w:r>
            <w:proofErr w:type="spellStart"/>
            <w:r w:rsidRPr="00FE62CB">
              <w:rPr>
                <w:rFonts w:ascii="Calibri" w:hAnsi="Calibri" w:cs="Calibri"/>
                <w:sz w:val="20"/>
                <w:szCs w:val="20"/>
              </w:rPr>
              <w:t>Javascript</w:t>
            </w:r>
            <w:proofErr w:type="spellEnd"/>
            <w:r w:rsidRPr="00FE62CB">
              <w:rPr>
                <w:rFonts w:ascii="Calibri" w:hAnsi="Calibri" w:cs="Calibri"/>
                <w:sz w:val="20"/>
                <w:szCs w:val="20"/>
              </w:rPr>
              <w:t>). All the fields are mandatory</w:t>
            </w:r>
          </w:p>
        </w:tc>
      </w:tr>
      <w:tr w:rsidR="00FB7051" w:rsidRPr="00FE62CB" w14:paraId="7C48FA55" w14:textId="77777777" w:rsidTr="00A8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73B76792" w14:textId="77777777" w:rsidR="00FB7051" w:rsidRPr="00FE62CB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610" w:type="dxa"/>
          </w:tcPr>
          <w:p w14:paraId="5E0D45CC" w14:textId="77777777" w:rsidR="00FB7051" w:rsidRPr="00FE62CB" w:rsidRDefault="002C602C" w:rsidP="00524820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Apply</w:t>
            </w:r>
            <w:r w:rsidR="00FB7051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the mentioned styles</w:t>
            </w:r>
            <w:r w:rsidR="005C0594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using CSS</w:t>
            </w:r>
            <w:r w:rsidR="00FB7051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to the </w:t>
            </w:r>
            <w:r w:rsidR="00FB7051" w:rsidRPr="00FE62CB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components.</w:t>
            </w:r>
          </w:p>
          <w:p w14:paraId="3E3B8365" w14:textId="77777777" w:rsidR="00FB7051" w:rsidRPr="00FE62CB" w:rsidRDefault="00FB7051" w:rsidP="00B15F0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7087" w:type="dxa"/>
          </w:tcPr>
          <w:p w14:paraId="0C2C7CD5" w14:textId="77777777" w:rsidR="00FB7051" w:rsidRPr="00FE62CB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Play" w:hAnsi="Play"/>
                <w:color w:val="76838F"/>
                <w:sz w:val="21"/>
                <w:szCs w:val="21"/>
              </w:rPr>
              <w:lastRenderedPageBreak/>
              <w:t> 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1.       Body color should be “#FFAACC”.</w:t>
            </w:r>
          </w:p>
          <w:p w14:paraId="21BDA144" w14:textId="77777777" w:rsidR="00FB7051" w:rsidRPr="00FE62CB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2.       The heading should be done using &lt;h1&gt; tag</w:t>
            </w:r>
            <w:r w:rsidR="002C602C" w:rsidRPr="00FE62CB">
              <w:rPr>
                <w:rFonts w:ascii="Calibri" w:eastAsia="Arial Unicode MS" w:hAnsi="Calibri" w:cs="Calibri"/>
                <w:sz w:val="24"/>
                <w:szCs w:val="24"/>
              </w:rPr>
              <w:t>,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the text color should be “#770080”, font should be “Courier New”, style should be “italic” and it should be aligned to center of the webpage.</w:t>
            </w:r>
          </w:p>
          <w:p w14:paraId="02E075CA" w14:textId="77777777" w:rsidR="00FB7051" w:rsidRPr="00FE62CB" w:rsidRDefault="00FB7051" w:rsidP="00FB705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3.       The result should be bold and color of the text should be #770080</w:t>
            </w:r>
          </w:p>
          <w:p w14:paraId="78136FD1" w14:textId="77777777" w:rsidR="00B15F01" w:rsidRPr="00FE62CB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FE62CB">
              <w:rPr>
                <w:rFonts w:ascii="Calibri" w:eastAsia="Arial Unicode MS" w:hAnsi="Calibri" w:cs="Calibri"/>
                <w:sz w:val="20"/>
                <w:szCs w:val="20"/>
              </w:rPr>
              <w:t xml:space="preserve">Note: Fill in </w:t>
            </w:r>
            <w:proofErr w:type="gramStart"/>
            <w:r w:rsidRPr="00FE62CB">
              <w:rPr>
                <w:rFonts w:ascii="Calibri" w:eastAsia="Arial Unicode MS" w:hAnsi="Calibri" w:cs="Calibri"/>
                <w:sz w:val="20"/>
                <w:szCs w:val="20"/>
              </w:rPr>
              <w:t>the  style</w:t>
            </w:r>
            <w:proofErr w:type="gramEnd"/>
            <w:r w:rsidRPr="00FE62CB">
              <w:rPr>
                <w:rFonts w:ascii="Calibri" w:eastAsia="Arial Unicode MS" w:hAnsi="Calibri" w:cs="Calibri"/>
                <w:sz w:val="20"/>
                <w:szCs w:val="20"/>
              </w:rPr>
              <w:t xml:space="preserve"> tag so that the given styles are applied to the components.</w:t>
            </w:r>
          </w:p>
          <w:p w14:paraId="1CB58FEE" w14:textId="77777777" w:rsidR="00B15F01" w:rsidRPr="00FE62CB" w:rsidRDefault="00B15F01" w:rsidP="00B15F0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FE62CB">
              <w:rPr>
                <w:rFonts w:ascii="Calibri" w:eastAsia="Arial Unicode MS" w:hAnsi="Calibri" w:cs="Calibri"/>
                <w:sz w:val="20"/>
                <w:szCs w:val="20"/>
              </w:rPr>
              <w:t>(Do not use Inline CSS)</w:t>
            </w:r>
          </w:p>
          <w:p w14:paraId="7C5F5055" w14:textId="77777777" w:rsidR="00B15F01" w:rsidRPr="00FE62CB" w:rsidRDefault="00B15F01" w:rsidP="00FB7051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6F99D9E4" w14:textId="77777777" w:rsidR="00FB7051" w:rsidRPr="00FE62CB" w:rsidRDefault="00FB7051" w:rsidP="00D9399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</w:tr>
      <w:tr w:rsidR="00FB7051" w:rsidRPr="00FE62CB" w14:paraId="4D45E5DF" w14:textId="77777777" w:rsidTr="002A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</w:tcPr>
          <w:p w14:paraId="16B88E7C" w14:textId="77777777" w:rsidR="00FB7051" w:rsidRPr="00FE62CB" w:rsidRDefault="00FB7051" w:rsidP="00D93994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0" w:type="dxa"/>
          </w:tcPr>
          <w:p w14:paraId="413EEB69" w14:textId="77777777" w:rsidR="00FB7051" w:rsidRPr="00FE62CB" w:rsidRDefault="002C602C" w:rsidP="004366C4">
            <w:pPr>
              <w:shd w:val="clear" w:color="auto" w:fill="FFFFFF"/>
              <w:spacing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Use </w:t>
            </w:r>
            <w:r w:rsidR="00FB7051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JavaScript for calculating the total amount </w:t>
            </w:r>
            <w:r w:rsidR="005C0594" w:rsidRPr="00FE62CB">
              <w:rPr>
                <w:rFonts w:ascii="Calibri" w:eastAsia="Arial Unicode MS" w:hAnsi="Calibri" w:cs="Calibri"/>
                <w:sz w:val="24"/>
                <w:szCs w:val="24"/>
              </w:rPr>
              <w:t>of tickets</w:t>
            </w:r>
          </w:p>
          <w:p w14:paraId="25D9F61C" w14:textId="77777777" w:rsidR="00FB7051" w:rsidRPr="00FE62CB" w:rsidRDefault="00FB7051" w:rsidP="00524820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7087" w:type="dxa"/>
          </w:tcPr>
          <w:p w14:paraId="35C35748" w14:textId="77777777" w:rsidR="00CD54C0" w:rsidRPr="00FE62C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Use JavaScript for doing the </w:t>
            </w:r>
            <w:r w:rsidR="002C602C" w:rsidRPr="00FE62CB">
              <w:rPr>
                <w:rFonts w:ascii="Calibri" w:eastAsia="Arial Unicode MS" w:hAnsi="Calibri" w:cs="Calibri"/>
                <w:sz w:val="24"/>
                <w:szCs w:val="24"/>
              </w:rPr>
              <w:t>following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calculation: </w:t>
            </w:r>
          </w:p>
          <w:p w14:paraId="21F82718" w14:textId="77777777" w:rsidR="00CD54C0" w:rsidRPr="00FE62C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Customer on entering the valid values and clicking the submit button the total amount </w:t>
            </w:r>
            <w:r w:rsidR="006559F4" w:rsidRPr="00FE62CB">
              <w:rPr>
                <w:rFonts w:ascii="Calibri" w:eastAsia="Arial Unicode MS" w:hAnsi="Calibri" w:cs="Calibri"/>
                <w:sz w:val="24"/>
                <w:szCs w:val="24"/>
              </w:rPr>
              <w:t>should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be calculated based on the assumptions </w:t>
            </w:r>
            <w:r w:rsidR="002C602C" w:rsidRPr="00FE62CB">
              <w:rPr>
                <w:rFonts w:ascii="Calibri" w:eastAsia="Arial Unicode MS" w:hAnsi="Calibri" w:cs="Calibri"/>
                <w:sz w:val="24"/>
                <w:szCs w:val="24"/>
              </w:rPr>
              <w:t>given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:</w:t>
            </w:r>
          </w:p>
          <w:p w14:paraId="48009790" w14:textId="77777777" w:rsidR="00CD54C0" w:rsidRPr="00FE62CB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Ticket cost </w:t>
            </w:r>
            <w:r w:rsidR="006559F4" w:rsidRPr="00FE62CB">
              <w:rPr>
                <w:rFonts w:ascii="Calibri" w:eastAsia="Arial Unicode MS" w:hAnsi="Calibri" w:cs="Calibri"/>
                <w:sz w:val="24"/>
                <w:szCs w:val="24"/>
              </w:rPr>
              <w:t>per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proofErr w:type="gramStart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Adult :</w:t>
            </w:r>
            <w:proofErr w:type="gramEnd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Rs. 1500</w:t>
            </w:r>
          </w:p>
          <w:p w14:paraId="59C352F7" w14:textId="77777777" w:rsidR="00CD54C0" w:rsidRPr="00FE62CB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Ticket cost </w:t>
            </w:r>
            <w:r w:rsidR="006559F4"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per </w:t>
            </w:r>
            <w:proofErr w:type="gramStart"/>
            <w:r w:rsidR="006559F4" w:rsidRPr="00FE62CB">
              <w:rPr>
                <w:rFonts w:ascii="Calibri" w:eastAsia="Arial Unicode MS" w:hAnsi="Calibri" w:cs="Calibri"/>
                <w:sz w:val="24"/>
                <w:szCs w:val="24"/>
              </w:rPr>
              <w:t>Child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:</w:t>
            </w:r>
            <w:proofErr w:type="gramEnd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Rs. 1200</w:t>
            </w:r>
          </w:p>
          <w:p w14:paraId="3552BDE6" w14:textId="77777777" w:rsidR="00CD54C0" w:rsidRPr="00FE62CB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If Booking Type is Normal, no discount is provided.</w:t>
            </w:r>
          </w:p>
          <w:p w14:paraId="424BF72C" w14:textId="77777777" w:rsidR="00CD54C0" w:rsidRPr="00FE62CB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If Booking Type is School, 50% discount is provided on the total ticket cost</w:t>
            </w:r>
          </w:p>
          <w:p w14:paraId="77562BEC" w14:textId="77777777" w:rsidR="00CD54C0" w:rsidRPr="00FE62CB" w:rsidRDefault="00CD54C0" w:rsidP="00CD54C0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If Booking Type is Corporate, 25% discount is provided on the total ticket cost</w:t>
            </w:r>
          </w:p>
          <w:p w14:paraId="3FDFEDE0" w14:textId="77777777" w:rsidR="00CD54C0" w:rsidRPr="00FE62CB" w:rsidRDefault="00CD54C0" w:rsidP="00CD54C0">
            <w:pPr>
              <w:widowControl/>
              <w:pBdr>
                <w:top w:val="single" w:sz="6" w:space="8" w:color="ECF5FC"/>
                <w:left w:val="single" w:sz="6" w:space="8" w:color="ECF5FC"/>
                <w:bottom w:val="single" w:sz="6" w:space="8" w:color="ECF5FC"/>
                <w:right w:val="single" w:sz="6" w:space="8" w:color="ECF5F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Hence Total cost = Total Ticket </w:t>
            </w:r>
            <w:proofErr w:type="gramStart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Cost  -</w:t>
            </w:r>
            <w:proofErr w:type="gramEnd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 discount</w:t>
            </w:r>
          </w:p>
          <w:p w14:paraId="0CB58F02" w14:textId="77777777" w:rsidR="00CD54C0" w:rsidRPr="00FE62C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The result needs to </w:t>
            </w:r>
            <w:proofErr w:type="gramStart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be  displayed</w:t>
            </w:r>
            <w:proofErr w:type="gramEnd"/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 xml:space="preserve"> as  “</w:t>
            </w:r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 xml:space="preserve">Thank you </w:t>
            </w:r>
            <w:proofErr w:type="spellStart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>customerName</w:t>
            </w:r>
            <w:proofErr w:type="spellEnd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 xml:space="preserve">. Total cost to be paid is ………”  in a div </w:t>
            </w:r>
            <w:proofErr w:type="gramStart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>tag  with</w:t>
            </w:r>
            <w:proofErr w:type="gramEnd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>   id  “result</w:t>
            </w:r>
            <w:r w:rsidRPr="00FE62CB">
              <w:rPr>
                <w:rFonts w:ascii="Calibri" w:eastAsia="Arial Unicode MS" w:hAnsi="Calibri" w:cs="Calibri"/>
                <w:sz w:val="24"/>
                <w:szCs w:val="24"/>
              </w:rPr>
              <w:t>”.</w:t>
            </w:r>
          </w:p>
          <w:p w14:paraId="2C3BF108" w14:textId="77777777" w:rsidR="00CD54C0" w:rsidRPr="00FE62CB" w:rsidRDefault="00CD54C0" w:rsidP="00CD54C0">
            <w:pPr>
              <w:widowControl/>
              <w:spacing w:before="0" w:after="100" w:afterAutospacing="1" w:line="24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</w:pPr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 xml:space="preserve">Note: Use </w:t>
            </w:r>
            <w:proofErr w:type="spellStart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>getElementsByName</w:t>
            </w:r>
            <w:proofErr w:type="spellEnd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 xml:space="preserve"> or </w:t>
            </w:r>
            <w:proofErr w:type="spellStart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>getElementById</w:t>
            </w:r>
            <w:proofErr w:type="spellEnd"/>
            <w:r w:rsidRPr="00FE62CB">
              <w:rPr>
                <w:rFonts w:ascii="Calibri" w:eastAsia="Arial Unicode MS" w:hAnsi="Calibri" w:cs="Calibri"/>
                <w:b/>
                <w:bCs/>
                <w:sz w:val="24"/>
                <w:szCs w:val="24"/>
              </w:rPr>
              <w:t xml:space="preserve"> function to retrieve the values</w:t>
            </w:r>
          </w:p>
          <w:p w14:paraId="129A8751" w14:textId="77777777" w:rsidR="00FB7051" w:rsidRPr="00FE62CB" w:rsidRDefault="00FB7051" w:rsidP="00D9399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</w:tr>
    </w:tbl>
    <w:p w14:paraId="0D9085BD" w14:textId="77777777" w:rsidR="00FA3D13" w:rsidRPr="00FE62CB" w:rsidRDefault="00FA3D13" w:rsidP="00FA3D13">
      <w:pPr>
        <w:pStyle w:val="Heading1"/>
      </w:pPr>
      <w:bookmarkStart w:id="25" w:name="_Toc23440131"/>
      <w:r w:rsidRPr="00FE62CB">
        <w:t>Design Specification</w:t>
      </w:r>
      <w:bookmarkEnd w:id="25"/>
    </w:p>
    <w:p w14:paraId="7C676272" w14:textId="77777777" w:rsidR="00481F0A" w:rsidRPr="00FE62CB" w:rsidRDefault="0083723C" w:rsidP="009871C3">
      <w:pPr>
        <w:pStyle w:val="Heading2"/>
        <w:rPr>
          <w:rFonts w:eastAsia="Arial" w:cs="Arial"/>
        </w:rPr>
      </w:pPr>
      <w:bookmarkStart w:id="26" w:name="_Toc23440134"/>
      <w:r w:rsidRPr="00FE62CB">
        <w:rPr>
          <w:rFonts w:eastAsia="Arial" w:cs="Arial"/>
        </w:rPr>
        <w:t>UI</w:t>
      </w:r>
      <w:r w:rsidR="00481F0A" w:rsidRPr="00FE62CB">
        <w:rPr>
          <w:rFonts w:eastAsia="Arial" w:cs="Arial"/>
        </w:rPr>
        <w:t xml:space="preserve"> Design</w:t>
      </w:r>
      <w:bookmarkEnd w:id="26"/>
    </w:p>
    <w:p w14:paraId="2538B7DC" w14:textId="77777777" w:rsidR="00347833" w:rsidRPr="00FE62CB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The Sample web page should look as follows,</w:t>
      </w:r>
    </w:p>
    <w:p w14:paraId="0BF243EC" w14:textId="77777777" w:rsidR="00347833" w:rsidRPr="00FE62CB" w:rsidRDefault="00347833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noProof/>
          <w:lang w:val="en-IN" w:eastAsia="en-IN" w:bidi="ta-IN"/>
        </w:rPr>
        <w:lastRenderedPageBreak/>
        <w:drawing>
          <wp:inline distT="0" distB="0" distL="0" distR="0" wp14:anchorId="179BABF9" wp14:editId="4A212674">
            <wp:extent cx="3400425" cy="4067175"/>
            <wp:effectExtent l="0" t="0" r="9525" b="9525"/>
            <wp:docPr id="4" name="Picture 4" descr="C:\Users\Teknoturf\AppData\Local\Microsoft\Windows\INetCache\Content.MSO\8AAF3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noturf\AppData\Local\Microsoft\Windows\INetCache\Content.MSO\8AAF38E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75C5" w14:textId="77777777" w:rsidR="00347833" w:rsidRPr="00FE62CB" w:rsidRDefault="00347833" w:rsidP="00347833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 And on providing the values the web page should look as </w:t>
      </w:r>
      <w:proofErr w:type="gramStart"/>
      <w:r w:rsidRPr="00FE62CB">
        <w:rPr>
          <w:rFonts w:ascii="Calibri" w:eastAsia="Arial Unicode MS" w:hAnsi="Calibri" w:cs="Calibri"/>
          <w:sz w:val="24"/>
          <w:szCs w:val="24"/>
        </w:rPr>
        <w:t>follows :</w:t>
      </w:r>
      <w:proofErr w:type="gramEnd"/>
    </w:p>
    <w:p w14:paraId="59C6F9E1" w14:textId="77777777" w:rsidR="00347833" w:rsidRPr="00FE62CB" w:rsidRDefault="00347833" w:rsidP="00347833">
      <w:pPr>
        <w:pStyle w:val="Bodytext"/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noProof/>
          <w:lang w:val="en-IN" w:eastAsia="en-IN" w:bidi="ta-IN"/>
        </w:rPr>
        <w:lastRenderedPageBreak/>
        <w:drawing>
          <wp:inline distT="0" distB="0" distL="0" distR="0" wp14:anchorId="74CD166A" wp14:editId="7AE1DE62">
            <wp:extent cx="45720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1B7C" w14:textId="77777777" w:rsidR="00A51621" w:rsidRPr="00FE62CB" w:rsidRDefault="00A51621" w:rsidP="00A51621">
      <w:pPr>
        <w:pStyle w:val="Heading2"/>
        <w:rPr>
          <w:rFonts w:eastAsia="Arial" w:cs="Arial"/>
        </w:rPr>
      </w:pPr>
      <w:bookmarkStart w:id="27" w:name="_Toc18924485"/>
      <w:bookmarkStart w:id="28" w:name="_Toc23440136"/>
      <w:r w:rsidRPr="00FE62CB">
        <w:rPr>
          <w:rFonts w:eastAsia="Arial" w:cs="Arial"/>
        </w:rPr>
        <w:t>General Design Constraints</w:t>
      </w:r>
      <w:bookmarkEnd w:id="27"/>
      <w:bookmarkEnd w:id="28"/>
    </w:p>
    <w:p w14:paraId="11C4295C" w14:textId="77777777" w:rsidR="0087045D" w:rsidRPr="00FE62CB" w:rsidRDefault="0099201C" w:rsidP="008E3C00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 xml:space="preserve">The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label name and the component name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should be correctly specified as given in the document.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Validation of all the fields</w:t>
      </w:r>
      <w:r w:rsidR="007D7075" w:rsidRPr="00FE62CB">
        <w:rPr>
          <w:rFonts w:ascii="Calibri" w:eastAsia="Arial Unicode MS" w:hAnsi="Calibri" w:cs="Calibri"/>
          <w:sz w:val="24"/>
          <w:szCs w:val="24"/>
        </w:rPr>
        <w:t xml:space="preserve"> should be based on HTML 5 (Do not use </w:t>
      </w:r>
      <w:proofErr w:type="spellStart"/>
      <w:r w:rsidR="007D7075" w:rsidRPr="00FE62CB">
        <w:rPr>
          <w:rFonts w:ascii="Calibri" w:eastAsia="Arial Unicode MS" w:hAnsi="Calibri" w:cs="Calibri"/>
          <w:sz w:val="24"/>
          <w:szCs w:val="24"/>
        </w:rPr>
        <w:t>Javascript</w:t>
      </w:r>
      <w:proofErr w:type="spellEnd"/>
      <w:r w:rsidR="007D7075" w:rsidRPr="00FE62CB">
        <w:rPr>
          <w:rFonts w:ascii="Calibri" w:eastAsia="Arial Unicode MS" w:hAnsi="Calibri" w:cs="Calibri"/>
          <w:sz w:val="24"/>
          <w:szCs w:val="24"/>
        </w:rPr>
        <w:t>). All the fields are mandatory</w:t>
      </w:r>
      <w:r w:rsidR="005F01E9" w:rsidRPr="00FE62CB">
        <w:rPr>
          <w:rFonts w:ascii="Calibri" w:eastAsia="Arial Unicode MS" w:hAnsi="Calibri" w:cs="Calibri"/>
          <w:sz w:val="24"/>
          <w:szCs w:val="24"/>
        </w:rPr>
        <w:t xml:space="preserve">. </w:t>
      </w:r>
    </w:p>
    <w:p w14:paraId="2D736293" w14:textId="77777777" w:rsidR="0099201C" w:rsidRPr="00FE62CB" w:rsidRDefault="005F01E9" w:rsidP="00615326">
      <w:pPr>
        <w:pStyle w:val="Bodytext"/>
        <w:numPr>
          <w:ilvl w:val="3"/>
          <w:numId w:val="16"/>
        </w:numPr>
        <w:ind w:left="1980"/>
        <w:rPr>
          <w:sz w:val="22"/>
          <w:szCs w:val="22"/>
        </w:rPr>
      </w:pPr>
      <w:r w:rsidRPr="00FE62CB">
        <w:rPr>
          <w:rFonts w:ascii="Calibri" w:eastAsia="Arial Unicode MS" w:hAnsi="Calibri" w:cs="Calibri"/>
          <w:sz w:val="24"/>
          <w:szCs w:val="24"/>
        </w:rPr>
        <w:t>For the Styles, d</w:t>
      </w:r>
      <w:r w:rsidR="00E802D9" w:rsidRPr="00FE62CB">
        <w:rPr>
          <w:rFonts w:ascii="Calibri" w:eastAsia="Arial Unicode MS" w:hAnsi="Calibri" w:cs="Calibri"/>
          <w:sz w:val="24"/>
          <w:szCs w:val="24"/>
        </w:rPr>
        <w:t xml:space="preserve">o </w:t>
      </w:r>
      <w:r w:rsidR="00A26A69" w:rsidRPr="00FE62CB">
        <w:rPr>
          <w:rFonts w:ascii="Calibri" w:eastAsia="Arial Unicode MS" w:hAnsi="Calibri" w:cs="Calibri"/>
          <w:sz w:val="24"/>
          <w:szCs w:val="24"/>
        </w:rPr>
        <w:t>not use Inline CSS</w:t>
      </w:r>
      <w:r w:rsidR="0099201C" w:rsidRPr="00FE62CB">
        <w:rPr>
          <w:sz w:val="22"/>
          <w:szCs w:val="22"/>
        </w:rPr>
        <w:t>.</w:t>
      </w:r>
    </w:p>
    <w:p w14:paraId="3E996510" w14:textId="77777777" w:rsidR="001B3FE4" w:rsidRPr="00FE62CB" w:rsidRDefault="001B3FE4" w:rsidP="001B3FE4">
      <w:pPr>
        <w:pStyle w:val="Bodytext"/>
        <w:numPr>
          <w:ilvl w:val="3"/>
          <w:numId w:val="16"/>
        </w:numPr>
        <w:ind w:left="1980"/>
        <w:rPr>
          <w:rFonts w:ascii="Calibri" w:eastAsia="Arial Unicode MS" w:hAnsi="Calibri" w:cs="Calibri"/>
          <w:sz w:val="24"/>
          <w:szCs w:val="24"/>
        </w:rPr>
      </w:pPr>
      <w:r w:rsidRPr="00FE62CB">
        <w:rPr>
          <w:sz w:val="22"/>
          <w:szCs w:val="22"/>
        </w:rPr>
        <w:t xml:space="preserve">For </w:t>
      </w:r>
      <w:proofErr w:type="spellStart"/>
      <w:r w:rsidRPr="00FE62CB">
        <w:rPr>
          <w:sz w:val="22"/>
          <w:szCs w:val="22"/>
        </w:rPr>
        <w:t>Javascript</w:t>
      </w:r>
      <w:proofErr w:type="spellEnd"/>
      <w:r w:rsidRPr="00FE62CB">
        <w:rPr>
          <w:sz w:val="22"/>
          <w:szCs w:val="22"/>
        </w:rPr>
        <w:t xml:space="preserve">, 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use </w:t>
      </w:r>
      <w:proofErr w:type="spellStart"/>
      <w:r w:rsidRPr="00FE62CB">
        <w:rPr>
          <w:rFonts w:ascii="Calibri" w:eastAsia="Arial Unicode MS" w:hAnsi="Calibri" w:cs="Calibri"/>
          <w:sz w:val="24"/>
          <w:szCs w:val="24"/>
        </w:rPr>
        <w:t>getElementsByName</w:t>
      </w:r>
      <w:proofErr w:type="spellEnd"/>
      <w:r w:rsidRPr="00FE62CB">
        <w:rPr>
          <w:rFonts w:ascii="Calibri" w:eastAsia="Arial Unicode MS" w:hAnsi="Calibri" w:cs="Calibri"/>
          <w:sz w:val="24"/>
          <w:szCs w:val="24"/>
        </w:rPr>
        <w:t xml:space="preserve"> or </w:t>
      </w:r>
      <w:proofErr w:type="spellStart"/>
      <w:r w:rsidRPr="00FE62CB">
        <w:rPr>
          <w:rFonts w:ascii="Calibri" w:eastAsia="Arial Unicode MS" w:hAnsi="Calibri" w:cs="Calibri"/>
          <w:sz w:val="24"/>
          <w:szCs w:val="24"/>
        </w:rPr>
        <w:t>getElementById</w:t>
      </w:r>
      <w:proofErr w:type="spellEnd"/>
      <w:r w:rsidRPr="00FE62CB">
        <w:rPr>
          <w:rFonts w:ascii="Calibri" w:eastAsia="Arial Unicode MS" w:hAnsi="Calibri" w:cs="Calibri"/>
          <w:sz w:val="24"/>
          <w:szCs w:val="24"/>
        </w:rPr>
        <w:t xml:space="preserve"> function to retrieve the values</w:t>
      </w:r>
    </w:p>
    <w:p w14:paraId="1DC6F17A" w14:textId="77777777" w:rsidR="00181AAE" w:rsidRPr="00FE62CB" w:rsidRDefault="41D6C965" w:rsidP="00181AAE">
      <w:pPr>
        <w:pStyle w:val="Heading1"/>
      </w:pPr>
      <w:bookmarkStart w:id="29" w:name="_Toc23440138"/>
      <w:r w:rsidRPr="00FE62CB">
        <w:rPr>
          <w:rFonts w:eastAsia="Arial" w:cs="Arial"/>
        </w:rPr>
        <w:t>Submission</w:t>
      </w:r>
      <w:bookmarkEnd w:id="29"/>
    </w:p>
    <w:p w14:paraId="742AA6EA" w14:textId="77777777" w:rsidR="00181AAE" w:rsidRPr="00FE62CB" w:rsidRDefault="41D6C965" w:rsidP="00181AAE">
      <w:pPr>
        <w:pStyle w:val="Heading2"/>
        <w:rPr>
          <w:rFonts w:eastAsia="Arial" w:cs="Arial"/>
        </w:rPr>
      </w:pPr>
      <w:bookmarkStart w:id="30" w:name="_Toc23440139"/>
      <w:r w:rsidRPr="00FE62CB">
        <w:rPr>
          <w:rFonts w:eastAsia="Arial" w:cs="Arial"/>
        </w:rPr>
        <w:t>Code submission instructions</w:t>
      </w:r>
      <w:bookmarkEnd w:id="30"/>
    </w:p>
    <w:p w14:paraId="235257CB" w14:textId="77777777"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Do not change the code skeleton given as your code will be auto evaluated.</w:t>
      </w:r>
    </w:p>
    <w:p w14:paraId="28FED918" w14:textId="77777777"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You can validate your solution against sample test cases during the assessment duration.</w:t>
      </w:r>
    </w:p>
    <w:p w14:paraId="53DB3919" w14:textId="77777777" w:rsidR="002A2E22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lastRenderedPageBreak/>
        <w:t>Your last submitted solution will be considered for detailed evaluation.</w:t>
      </w:r>
    </w:p>
    <w:p w14:paraId="1C2A4395" w14:textId="77777777" w:rsidR="0099728F" w:rsidRPr="00FE62CB" w:rsidRDefault="002A2E22" w:rsidP="002A2E22">
      <w:pPr>
        <w:pStyle w:val="Bodytext"/>
        <w:numPr>
          <w:ilvl w:val="6"/>
          <w:numId w:val="16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FE62CB">
        <w:rPr>
          <w:rFonts w:ascii="Calibri" w:eastAsia="Arial Unicode MS" w:hAnsi="Calibri" w:cs="Calibri"/>
          <w:sz w:val="24"/>
          <w:szCs w:val="24"/>
        </w:rPr>
        <w:t>Make sure to submit the solution before the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 xml:space="preserve"> specified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 time limit. </w:t>
      </w:r>
      <w:r w:rsidR="003819FF" w:rsidRPr="00FE62CB">
        <w:rPr>
          <w:rFonts w:ascii="Calibri" w:eastAsia="Arial Unicode MS" w:hAnsi="Calibri" w:cs="Calibri"/>
          <w:sz w:val="24"/>
          <w:szCs w:val="24"/>
        </w:rPr>
        <w:t>Once the time is up, y</w:t>
      </w:r>
      <w:r w:rsidRPr="00FE62CB">
        <w:rPr>
          <w:rFonts w:ascii="Calibri" w:eastAsia="Arial Unicode MS" w:hAnsi="Calibri" w:cs="Calibri"/>
          <w:sz w:val="24"/>
          <w:szCs w:val="24"/>
        </w:rPr>
        <w:t xml:space="preserve">ou will not be allowed to submit the solution.               </w:t>
      </w:r>
    </w:p>
    <w:p w14:paraId="1C6F7A41" w14:textId="77777777" w:rsidR="009A63CD" w:rsidRPr="00FE62CB" w:rsidRDefault="41D6C965" w:rsidP="00457085">
      <w:pPr>
        <w:pStyle w:val="Heading1"/>
      </w:pPr>
      <w:bookmarkStart w:id="31" w:name="_Toc23440140"/>
      <w:r w:rsidRPr="00FE62CB">
        <w:rPr>
          <w:rFonts w:eastAsia="Arial" w:cs="Arial"/>
        </w:rPr>
        <w:t>Change Log</w:t>
      </w:r>
      <w:bookmarkEnd w:id="31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FE62CB" w14:paraId="6503C799" w14:textId="77777777" w:rsidTr="41D6C965">
        <w:tc>
          <w:tcPr>
            <w:tcW w:w="1087" w:type="dxa"/>
            <w:shd w:val="clear" w:color="auto" w:fill="FFCC99"/>
          </w:tcPr>
          <w:p w14:paraId="7BB1E242" w14:textId="77777777" w:rsidR="00E0550A" w:rsidRPr="00FE62CB" w:rsidRDefault="00E0550A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7241E53A" w14:textId="77777777" w:rsidR="00E0550A" w:rsidRPr="00FE62CB" w:rsidRDefault="41D6C965" w:rsidP="41D6C965">
            <w:pPr>
              <w:pStyle w:val="tablehead"/>
              <w:spacing w:line="240" w:lineRule="auto"/>
              <w:rPr>
                <w:rFonts w:eastAsia="Arial" w:cs="Arial"/>
              </w:rPr>
            </w:pPr>
            <w:r w:rsidRPr="00FE62CB">
              <w:rPr>
                <w:rFonts w:eastAsia="Arial" w:cs="Arial"/>
              </w:rPr>
              <w:t>Changes Made</w:t>
            </w:r>
          </w:p>
        </w:tc>
      </w:tr>
      <w:tr w:rsidR="00E0550A" w:rsidRPr="00FE62CB" w14:paraId="77E038AC" w14:textId="77777777" w:rsidTr="41D6C965">
        <w:tc>
          <w:tcPr>
            <w:tcW w:w="1087" w:type="dxa"/>
          </w:tcPr>
          <w:p w14:paraId="5D0D1737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3" w:type="dxa"/>
            <w:gridSpan w:val="4"/>
          </w:tcPr>
          <w:p w14:paraId="5A4082A1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Initial baseline created on &lt;dd-Mon-</w:t>
            </w:r>
            <w:proofErr w:type="spellStart"/>
            <w:r w:rsidRPr="00FE62CB">
              <w:rPr>
                <w:rFonts w:eastAsia="Arial" w:cs="Arial"/>
                <w:sz w:val="20"/>
              </w:rPr>
              <w:t>yy</w:t>
            </w:r>
            <w:proofErr w:type="spellEnd"/>
            <w:r w:rsidRPr="00FE62CB">
              <w:rPr>
                <w:rFonts w:eastAsia="Arial" w:cs="Arial"/>
                <w:sz w:val="20"/>
              </w:rPr>
              <w:t>&gt; by &lt;Name of Author&gt;</w:t>
            </w:r>
          </w:p>
        </w:tc>
      </w:tr>
      <w:tr w:rsidR="00E0550A" w:rsidRPr="00FE62CB" w14:paraId="26F60D14" w14:textId="77777777" w:rsidTr="41D6C965">
        <w:trPr>
          <w:cantSplit/>
        </w:trPr>
        <w:tc>
          <w:tcPr>
            <w:tcW w:w="1087" w:type="dxa"/>
            <w:vMerge w:val="restart"/>
          </w:tcPr>
          <w:p w14:paraId="6FEB04AF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proofErr w:type="spellStart"/>
            <w:r w:rsidRPr="00FE62CB">
              <w:rPr>
                <w:rFonts w:eastAsia="Arial" w:cs="Arial"/>
                <w:sz w:val="20"/>
              </w:rPr>
              <w:t>Vx.</w:t>
            </w:r>
            <w:proofErr w:type="gramStart"/>
            <w:r w:rsidRPr="00FE62CB">
              <w:rPr>
                <w:rFonts w:eastAsia="Arial" w:cs="Arial"/>
                <w:sz w:val="20"/>
              </w:rPr>
              <w:t>y.z</w:t>
            </w:r>
            <w:proofErr w:type="spellEnd"/>
            <w:proofErr w:type="gramEnd"/>
          </w:p>
        </w:tc>
        <w:tc>
          <w:tcPr>
            <w:tcW w:w="7103" w:type="dxa"/>
            <w:gridSpan w:val="4"/>
          </w:tcPr>
          <w:p w14:paraId="261FA47D" w14:textId="77777777" w:rsidR="00E0550A" w:rsidRPr="00FE62CB" w:rsidRDefault="41D6C965" w:rsidP="004500FA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FE62CB">
              <w:rPr>
                <w:rFonts w:eastAsia="Arial" w:cs="Arial"/>
                <w:sz w:val="20"/>
              </w:rPr>
              <w:t>&lt;Please refer</w:t>
            </w:r>
            <w:r w:rsidR="004500FA" w:rsidRPr="00FE62CB">
              <w:rPr>
                <w:rFonts w:eastAsia="Arial" w:cs="Arial"/>
                <w:sz w:val="20"/>
              </w:rPr>
              <w:t xml:space="preserve"> to </w:t>
            </w:r>
            <w:r w:rsidRPr="00FE62CB">
              <w:rPr>
                <w:rFonts w:eastAsia="Arial" w:cs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 w:rsidR="00E0550A" w14:paraId="2326D56C" w14:textId="77777777" w:rsidTr="41D6C965">
        <w:trPr>
          <w:cantSplit/>
          <w:trHeight w:val="102"/>
        </w:trPr>
        <w:tc>
          <w:tcPr>
            <w:tcW w:w="1087" w:type="dxa"/>
            <w:vMerge/>
          </w:tcPr>
          <w:p w14:paraId="48607E8C" w14:textId="77777777" w:rsidR="00E0550A" w:rsidRPr="00FE62CB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38E3A93C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shd w:val="clear" w:color="auto" w:fill="FFCC99"/>
          </w:tcPr>
          <w:p w14:paraId="10E03D9D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05A86936" w14:textId="77777777" w:rsidR="00E0550A" w:rsidRPr="00FE62CB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28D8E06F" w14:textId="77777777" w:rsidR="00E0550A" w:rsidRPr="00106E5F" w:rsidRDefault="41D6C965" w:rsidP="41D6C965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E62CB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E0550A" w14:paraId="1E93EE3B" w14:textId="77777777" w:rsidTr="41D6C965">
        <w:trPr>
          <w:cantSplit/>
          <w:trHeight w:val="100"/>
        </w:trPr>
        <w:tc>
          <w:tcPr>
            <w:tcW w:w="1087" w:type="dxa"/>
            <w:vMerge/>
          </w:tcPr>
          <w:p w14:paraId="23D65492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14:paraId="707731B0" w14:textId="77777777"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7" w:type="dxa"/>
          </w:tcPr>
          <w:p w14:paraId="27BA262C" w14:textId="77777777"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8" w:type="dxa"/>
          </w:tcPr>
          <w:p w14:paraId="2B573BEE" w14:textId="77777777"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35" w:type="dxa"/>
          </w:tcPr>
          <w:p w14:paraId="4CA2DA0C" w14:textId="77777777" w:rsidR="00E0550A" w:rsidRPr="00106E5F" w:rsidRDefault="00E0550A" w:rsidP="41D6C965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</w:tr>
      <w:bookmarkEnd w:id="1"/>
      <w:bookmarkEnd w:id="2"/>
      <w:bookmarkEnd w:id="3"/>
    </w:tbl>
    <w:p w14:paraId="2C27082E" w14:textId="77777777" w:rsidR="00222F32" w:rsidRPr="003E5C21" w:rsidRDefault="00222F32" w:rsidP="41D6C965">
      <w:pPr>
        <w:spacing w:line="240" w:lineRule="auto"/>
        <w:rPr>
          <w:rFonts w:eastAsia="Arial" w:cs="Arial"/>
        </w:rPr>
      </w:pPr>
    </w:p>
    <w:sectPr w:rsidR="00222F32" w:rsidRPr="003E5C21" w:rsidSect="00924096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2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27C78" w14:textId="77777777" w:rsidR="00C1582F" w:rsidRDefault="00C1582F">
      <w:r>
        <w:separator/>
      </w:r>
    </w:p>
  </w:endnote>
  <w:endnote w:type="continuationSeparator" w:id="0">
    <w:p w14:paraId="7EADAA36" w14:textId="77777777" w:rsidR="00C1582F" w:rsidRDefault="00C1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B6128" w14:textId="77777777" w:rsidR="00E303D4" w:rsidRDefault="00E303D4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75A57" w14:textId="77777777" w:rsidR="00E303D4" w:rsidRPr="002B50D0" w:rsidRDefault="00E303D4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C071F" w14:textId="77777777" w:rsidR="00C1582F" w:rsidRDefault="00C1582F">
      <w:r>
        <w:separator/>
      </w:r>
    </w:p>
  </w:footnote>
  <w:footnote w:type="continuationSeparator" w:id="0">
    <w:p w14:paraId="57E8445E" w14:textId="77777777" w:rsidR="00C1582F" w:rsidRDefault="00C15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3EDB1" w14:textId="77777777" w:rsidR="00E303D4" w:rsidRDefault="00E303D4" w:rsidP="00924096">
    <w:pPr>
      <w:pStyle w:val="Header"/>
      <w:jc w:val="right"/>
    </w:pPr>
    <w:r w:rsidRPr="009E0940">
      <w:rPr>
        <w:noProof/>
        <w:lang w:val="en-IN" w:eastAsia="en-IN" w:bidi="ta-IN"/>
      </w:rPr>
      <w:drawing>
        <wp:inline distT="0" distB="0" distL="0" distR="0" wp14:anchorId="1F612692" wp14:editId="6D1179BD">
          <wp:extent cx="1278163" cy="274320"/>
          <wp:effectExtent l="0" t="0" r="0" b="0"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DB0FBDCD-BEEF-402D-8FD6-B67C618D65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DB0FBDCD-BEEF-402D-8FD6-B67C618D65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black">
                  <a:xfrm>
                    <a:off x="0" y="0"/>
                    <a:ext cx="127816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C258EB" w14:textId="77777777" w:rsidR="00E303D4" w:rsidRDefault="00E30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CF06B" w14:textId="77777777" w:rsidR="00E303D4" w:rsidRDefault="00E303D4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894C3C"/>
    <w:multiLevelType w:val="hybridMultilevel"/>
    <w:tmpl w:val="E272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400"/>
        </w:tabs>
        <w:ind w:left="50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744A7"/>
    <w:multiLevelType w:val="hybridMultilevel"/>
    <w:tmpl w:val="357E7E42"/>
    <w:lvl w:ilvl="0" w:tplc="9796D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3CB2787"/>
    <w:multiLevelType w:val="hybridMultilevel"/>
    <w:tmpl w:val="02D033EE"/>
    <w:lvl w:ilvl="0" w:tplc="633E9A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A005F37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7A25F0"/>
    <w:multiLevelType w:val="multilevel"/>
    <w:tmpl w:val="3ED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84974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362D12"/>
    <w:multiLevelType w:val="hybridMultilevel"/>
    <w:tmpl w:val="AD8C5B24"/>
    <w:lvl w:ilvl="0" w:tplc="1B04D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2833603"/>
    <w:multiLevelType w:val="hybridMultilevel"/>
    <w:tmpl w:val="BD001E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A648A6"/>
    <w:multiLevelType w:val="hybridMultilevel"/>
    <w:tmpl w:val="7DAA7F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0A67087"/>
    <w:multiLevelType w:val="hybridMultilevel"/>
    <w:tmpl w:val="8B3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78E0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DD1065"/>
    <w:multiLevelType w:val="hybridMultilevel"/>
    <w:tmpl w:val="D7960F9E"/>
    <w:lvl w:ilvl="0" w:tplc="6D2A5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1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23"/>
  </w:num>
  <w:num w:numId="23">
    <w:abstractNumId w:val="25"/>
  </w:num>
  <w:num w:numId="24">
    <w:abstractNumId w:val="15"/>
  </w:num>
  <w:num w:numId="25">
    <w:abstractNumId w:val="16"/>
  </w:num>
  <w:num w:numId="26">
    <w:abstractNumId w:val="24"/>
  </w:num>
  <w:num w:numId="27">
    <w:abstractNumId w:val="19"/>
  </w:num>
  <w:num w:numId="2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B83"/>
    <w:rsid w:val="00001AAE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1B26"/>
    <w:rsid w:val="00013FC2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47FA8"/>
    <w:rsid w:val="00050C81"/>
    <w:rsid w:val="00051119"/>
    <w:rsid w:val="000543F6"/>
    <w:rsid w:val="0005473A"/>
    <w:rsid w:val="000569CD"/>
    <w:rsid w:val="000577D5"/>
    <w:rsid w:val="00057DCB"/>
    <w:rsid w:val="00060FD2"/>
    <w:rsid w:val="00062CB6"/>
    <w:rsid w:val="00063D7C"/>
    <w:rsid w:val="000652EA"/>
    <w:rsid w:val="0006592A"/>
    <w:rsid w:val="00071B85"/>
    <w:rsid w:val="00071B86"/>
    <w:rsid w:val="00072FDD"/>
    <w:rsid w:val="0007301C"/>
    <w:rsid w:val="00073CE0"/>
    <w:rsid w:val="00074F0A"/>
    <w:rsid w:val="0007562B"/>
    <w:rsid w:val="00077C7E"/>
    <w:rsid w:val="000803ED"/>
    <w:rsid w:val="000841A7"/>
    <w:rsid w:val="000850D6"/>
    <w:rsid w:val="00090185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57F0"/>
    <w:rsid w:val="000A6213"/>
    <w:rsid w:val="000A67F4"/>
    <w:rsid w:val="000A79A6"/>
    <w:rsid w:val="000B0B67"/>
    <w:rsid w:val="000B0CB1"/>
    <w:rsid w:val="000B2C83"/>
    <w:rsid w:val="000B574F"/>
    <w:rsid w:val="000B68E7"/>
    <w:rsid w:val="000B7ADE"/>
    <w:rsid w:val="000C04CF"/>
    <w:rsid w:val="000C191E"/>
    <w:rsid w:val="000C1E28"/>
    <w:rsid w:val="000C2205"/>
    <w:rsid w:val="000C4856"/>
    <w:rsid w:val="000C5CAA"/>
    <w:rsid w:val="000C6186"/>
    <w:rsid w:val="000D0731"/>
    <w:rsid w:val="000D3C30"/>
    <w:rsid w:val="000D6671"/>
    <w:rsid w:val="000D7C2C"/>
    <w:rsid w:val="000E2295"/>
    <w:rsid w:val="000E2E69"/>
    <w:rsid w:val="000E48F5"/>
    <w:rsid w:val="000E69B3"/>
    <w:rsid w:val="000E722E"/>
    <w:rsid w:val="000F20DF"/>
    <w:rsid w:val="000F2173"/>
    <w:rsid w:val="000F741C"/>
    <w:rsid w:val="00100A9E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37B2"/>
    <w:rsid w:val="00124882"/>
    <w:rsid w:val="00125E65"/>
    <w:rsid w:val="001302CD"/>
    <w:rsid w:val="00130783"/>
    <w:rsid w:val="0013185C"/>
    <w:rsid w:val="001320E5"/>
    <w:rsid w:val="00132F0A"/>
    <w:rsid w:val="001330F5"/>
    <w:rsid w:val="00133AE9"/>
    <w:rsid w:val="00135941"/>
    <w:rsid w:val="001363C4"/>
    <w:rsid w:val="00144BA1"/>
    <w:rsid w:val="00145B1E"/>
    <w:rsid w:val="00145CD1"/>
    <w:rsid w:val="00146A1B"/>
    <w:rsid w:val="00147626"/>
    <w:rsid w:val="00147BB6"/>
    <w:rsid w:val="00150269"/>
    <w:rsid w:val="00151AED"/>
    <w:rsid w:val="00151B7C"/>
    <w:rsid w:val="00152886"/>
    <w:rsid w:val="00152F05"/>
    <w:rsid w:val="00153BF0"/>
    <w:rsid w:val="0015417D"/>
    <w:rsid w:val="0015663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1AAE"/>
    <w:rsid w:val="00181CBC"/>
    <w:rsid w:val="00183A59"/>
    <w:rsid w:val="00186F47"/>
    <w:rsid w:val="001877D0"/>
    <w:rsid w:val="00187987"/>
    <w:rsid w:val="00187E28"/>
    <w:rsid w:val="0019108F"/>
    <w:rsid w:val="00191444"/>
    <w:rsid w:val="00192A9C"/>
    <w:rsid w:val="00192AE2"/>
    <w:rsid w:val="0019384E"/>
    <w:rsid w:val="0019589D"/>
    <w:rsid w:val="0019689D"/>
    <w:rsid w:val="001A3778"/>
    <w:rsid w:val="001A5347"/>
    <w:rsid w:val="001A55F4"/>
    <w:rsid w:val="001A63A9"/>
    <w:rsid w:val="001A6454"/>
    <w:rsid w:val="001A6D81"/>
    <w:rsid w:val="001A787E"/>
    <w:rsid w:val="001A7B21"/>
    <w:rsid w:val="001B2BFB"/>
    <w:rsid w:val="001B3A35"/>
    <w:rsid w:val="001B3B98"/>
    <w:rsid w:val="001B3C9D"/>
    <w:rsid w:val="001B3FE4"/>
    <w:rsid w:val="001B4558"/>
    <w:rsid w:val="001B7536"/>
    <w:rsid w:val="001C4489"/>
    <w:rsid w:val="001C478C"/>
    <w:rsid w:val="001D0709"/>
    <w:rsid w:val="001D0B1F"/>
    <w:rsid w:val="001D2B30"/>
    <w:rsid w:val="001D5F46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1F7BA1"/>
    <w:rsid w:val="00200615"/>
    <w:rsid w:val="00202B41"/>
    <w:rsid w:val="00204963"/>
    <w:rsid w:val="00205909"/>
    <w:rsid w:val="00205AFA"/>
    <w:rsid w:val="0020695B"/>
    <w:rsid w:val="00207B82"/>
    <w:rsid w:val="002104E6"/>
    <w:rsid w:val="002105AC"/>
    <w:rsid w:val="00210956"/>
    <w:rsid w:val="00215451"/>
    <w:rsid w:val="00215E62"/>
    <w:rsid w:val="002173F2"/>
    <w:rsid w:val="00220B47"/>
    <w:rsid w:val="00222B62"/>
    <w:rsid w:val="00222F32"/>
    <w:rsid w:val="00225399"/>
    <w:rsid w:val="002255D2"/>
    <w:rsid w:val="0023206C"/>
    <w:rsid w:val="002325F6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46A63"/>
    <w:rsid w:val="0025062E"/>
    <w:rsid w:val="002521BA"/>
    <w:rsid w:val="002526EE"/>
    <w:rsid w:val="0025398C"/>
    <w:rsid w:val="002547B9"/>
    <w:rsid w:val="00254811"/>
    <w:rsid w:val="0025575E"/>
    <w:rsid w:val="002560AE"/>
    <w:rsid w:val="002566BF"/>
    <w:rsid w:val="002566DA"/>
    <w:rsid w:val="00260525"/>
    <w:rsid w:val="00260855"/>
    <w:rsid w:val="00263E3E"/>
    <w:rsid w:val="00264E5A"/>
    <w:rsid w:val="00265A77"/>
    <w:rsid w:val="002675C3"/>
    <w:rsid w:val="00267CE2"/>
    <w:rsid w:val="00271AE1"/>
    <w:rsid w:val="00271F8D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337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5F2"/>
    <w:rsid w:val="00292D55"/>
    <w:rsid w:val="00293DCA"/>
    <w:rsid w:val="002A1A3E"/>
    <w:rsid w:val="002A2E22"/>
    <w:rsid w:val="002A3B0F"/>
    <w:rsid w:val="002A47BB"/>
    <w:rsid w:val="002A49E3"/>
    <w:rsid w:val="002A53F5"/>
    <w:rsid w:val="002B24F2"/>
    <w:rsid w:val="002B24FF"/>
    <w:rsid w:val="002B251C"/>
    <w:rsid w:val="002B252E"/>
    <w:rsid w:val="002B2B31"/>
    <w:rsid w:val="002B50D0"/>
    <w:rsid w:val="002C081B"/>
    <w:rsid w:val="002C1589"/>
    <w:rsid w:val="002C2BC9"/>
    <w:rsid w:val="002C2E3A"/>
    <w:rsid w:val="002C3293"/>
    <w:rsid w:val="002C42DD"/>
    <w:rsid w:val="002C4ED8"/>
    <w:rsid w:val="002C602C"/>
    <w:rsid w:val="002C60B9"/>
    <w:rsid w:val="002C6E4C"/>
    <w:rsid w:val="002D0915"/>
    <w:rsid w:val="002D2B5F"/>
    <w:rsid w:val="002D7C71"/>
    <w:rsid w:val="002D7C8C"/>
    <w:rsid w:val="002E07D2"/>
    <w:rsid w:val="002E23AF"/>
    <w:rsid w:val="002E314A"/>
    <w:rsid w:val="002E37BB"/>
    <w:rsid w:val="002E4713"/>
    <w:rsid w:val="002E54BE"/>
    <w:rsid w:val="002E7794"/>
    <w:rsid w:val="002F1F7B"/>
    <w:rsid w:val="002F1FC8"/>
    <w:rsid w:val="002F29A4"/>
    <w:rsid w:val="002F517E"/>
    <w:rsid w:val="002F5208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3F8"/>
    <w:rsid w:val="00343418"/>
    <w:rsid w:val="003439EA"/>
    <w:rsid w:val="00345C62"/>
    <w:rsid w:val="0034602A"/>
    <w:rsid w:val="00346C72"/>
    <w:rsid w:val="00347833"/>
    <w:rsid w:val="003508B7"/>
    <w:rsid w:val="003514B5"/>
    <w:rsid w:val="00351A78"/>
    <w:rsid w:val="003556C4"/>
    <w:rsid w:val="00356853"/>
    <w:rsid w:val="00356BDB"/>
    <w:rsid w:val="00356CEA"/>
    <w:rsid w:val="0036070C"/>
    <w:rsid w:val="003608AD"/>
    <w:rsid w:val="00361238"/>
    <w:rsid w:val="00361D69"/>
    <w:rsid w:val="00363851"/>
    <w:rsid w:val="0036475B"/>
    <w:rsid w:val="003653B7"/>
    <w:rsid w:val="003662D1"/>
    <w:rsid w:val="00367EAE"/>
    <w:rsid w:val="003705B6"/>
    <w:rsid w:val="00372A54"/>
    <w:rsid w:val="00372E88"/>
    <w:rsid w:val="003758A1"/>
    <w:rsid w:val="00380BBA"/>
    <w:rsid w:val="003819FF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48DF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D061C"/>
    <w:rsid w:val="003D0ADD"/>
    <w:rsid w:val="003D4B40"/>
    <w:rsid w:val="003D6653"/>
    <w:rsid w:val="003D6CF5"/>
    <w:rsid w:val="003D7501"/>
    <w:rsid w:val="003D7D4D"/>
    <w:rsid w:val="003E0691"/>
    <w:rsid w:val="003E0CDB"/>
    <w:rsid w:val="003E14CA"/>
    <w:rsid w:val="003E2382"/>
    <w:rsid w:val="003E58ED"/>
    <w:rsid w:val="003E5C21"/>
    <w:rsid w:val="003E6CA9"/>
    <w:rsid w:val="003F0BF1"/>
    <w:rsid w:val="003F176B"/>
    <w:rsid w:val="003F1933"/>
    <w:rsid w:val="003F1C83"/>
    <w:rsid w:val="003F1D47"/>
    <w:rsid w:val="003F2ABF"/>
    <w:rsid w:val="003F2BB7"/>
    <w:rsid w:val="003F5067"/>
    <w:rsid w:val="003F543A"/>
    <w:rsid w:val="003F58C7"/>
    <w:rsid w:val="003F62A5"/>
    <w:rsid w:val="003F6329"/>
    <w:rsid w:val="003F67F5"/>
    <w:rsid w:val="00400FE2"/>
    <w:rsid w:val="0040158D"/>
    <w:rsid w:val="00401C14"/>
    <w:rsid w:val="00403F6A"/>
    <w:rsid w:val="00404371"/>
    <w:rsid w:val="004054A7"/>
    <w:rsid w:val="00405AB2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6C4"/>
    <w:rsid w:val="004367E0"/>
    <w:rsid w:val="00437195"/>
    <w:rsid w:val="0044049D"/>
    <w:rsid w:val="00441518"/>
    <w:rsid w:val="00443B62"/>
    <w:rsid w:val="00443DD9"/>
    <w:rsid w:val="00445AC0"/>
    <w:rsid w:val="004500FA"/>
    <w:rsid w:val="00453A1B"/>
    <w:rsid w:val="004544F8"/>
    <w:rsid w:val="00456503"/>
    <w:rsid w:val="00457085"/>
    <w:rsid w:val="004573A0"/>
    <w:rsid w:val="0045754D"/>
    <w:rsid w:val="00463D13"/>
    <w:rsid w:val="00464ABE"/>
    <w:rsid w:val="00464E6B"/>
    <w:rsid w:val="00465725"/>
    <w:rsid w:val="004663C4"/>
    <w:rsid w:val="00467088"/>
    <w:rsid w:val="004748BD"/>
    <w:rsid w:val="00477693"/>
    <w:rsid w:val="00481826"/>
    <w:rsid w:val="00481927"/>
    <w:rsid w:val="00481F0A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A2A"/>
    <w:rsid w:val="004A5294"/>
    <w:rsid w:val="004A6449"/>
    <w:rsid w:val="004A646E"/>
    <w:rsid w:val="004A700A"/>
    <w:rsid w:val="004B39F8"/>
    <w:rsid w:val="004B416F"/>
    <w:rsid w:val="004B48BF"/>
    <w:rsid w:val="004B53DF"/>
    <w:rsid w:val="004B600D"/>
    <w:rsid w:val="004B79BF"/>
    <w:rsid w:val="004B7EDD"/>
    <w:rsid w:val="004C1491"/>
    <w:rsid w:val="004C3CDB"/>
    <w:rsid w:val="004C5423"/>
    <w:rsid w:val="004C69FF"/>
    <w:rsid w:val="004C6CFD"/>
    <w:rsid w:val="004C73E7"/>
    <w:rsid w:val="004D0860"/>
    <w:rsid w:val="004D0B1E"/>
    <w:rsid w:val="004D0E59"/>
    <w:rsid w:val="004D0E8F"/>
    <w:rsid w:val="004D3219"/>
    <w:rsid w:val="004D660A"/>
    <w:rsid w:val="004D6911"/>
    <w:rsid w:val="004D6CF8"/>
    <w:rsid w:val="004D6E38"/>
    <w:rsid w:val="004D713C"/>
    <w:rsid w:val="004E139C"/>
    <w:rsid w:val="004E335E"/>
    <w:rsid w:val="004E3FDA"/>
    <w:rsid w:val="004E482F"/>
    <w:rsid w:val="004E4996"/>
    <w:rsid w:val="004E7A87"/>
    <w:rsid w:val="004F03A0"/>
    <w:rsid w:val="004F07BC"/>
    <w:rsid w:val="004F1FCD"/>
    <w:rsid w:val="004F2895"/>
    <w:rsid w:val="004F2ED6"/>
    <w:rsid w:val="004F2F10"/>
    <w:rsid w:val="004F35C0"/>
    <w:rsid w:val="004F533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07233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4820"/>
    <w:rsid w:val="0052679B"/>
    <w:rsid w:val="00532882"/>
    <w:rsid w:val="00533ADF"/>
    <w:rsid w:val="00534EC1"/>
    <w:rsid w:val="00535710"/>
    <w:rsid w:val="0053595B"/>
    <w:rsid w:val="005379DA"/>
    <w:rsid w:val="00537A4D"/>
    <w:rsid w:val="00537CA4"/>
    <w:rsid w:val="005402EF"/>
    <w:rsid w:val="00541564"/>
    <w:rsid w:val="005422B1"/>
    <w:rsid w:val="00543470"/>
    <w:rsid w:val="00543571"/>
    <w:rsid w:val="00544D6B"/>
    <w:rsid w:val="00545E4B"/>
    <w:rsid w:val="00550A3E"/>
    <w:rsid w:val="00552D3E"/>
    <w:rsid w:val="0055362C"/>
    <w:rsid w:val="00553768"/>
    <w:rsid w:val="00553F4A"/>
    <w:rsid w:val="00553F8C"/>
    <w:rsid w:val="005553DA"/>
    <w:rsid w:val="0055547C"/>
    <w:rsid w:val="00555A91"/>
    <w:rsid w:val="00560834"/>
    <w:rsid w:val="00561A90"/>
    <w:rsid w:val="00561D09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11E2"/>
    <w:rsid w:val="00591E65"/>
    <w:rsid w:val="005923A2"/>
    <w:rsid w:val="00594865"/>
    <w:rsid w:val="0059515C"/>
    <w:rsid w:val="00595BE0"/>
    <w:rsid w:val="00595E72"/>
    <w:rsid w:val="005970DD"/>
    <w:rsid w:val="0059717D"/>
    <w:rsid w:val="005A01AB"/>
    <w:rsid w:val="005A2105"/>
    <w:rsid w:val="005A507C"/>
    <w:rsid w:val="005A52F9"/>
    <w:rsid w:val="005A75BD"/>
    <w:rsid w:val="005A7870"/>
    <w:rsid w:val="005B1C6E"/>
    <w:rsid w:val="005B29F5"/>
    <w:rsid w:val="005B32D2"/>
    <w:rsid w:val="005B3C66"/>
    <w:rsid w:val="005B3E58"/>
    <w:rsid w:val="005B4289"/>
    <w:rsid w:val="005B4576"/>
    <w:rsid w:val="005B53A4"/>
    <w:rsid w:val="005B74EA"/>
    <w:rsid w:val="005C0594"/>
    <w:rsid w:val="005C0BF2"/>
    <w:rsid w:val="005C3822"/>
    <w:rsid w:val="005C3940"/>
    <w:rsid w:val="005C4BD7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2A85"/>
    <w:rsid w:val="005D3302"/>
    <w:rsid w:val="005D450D"/>
    <w:rsid w:val="005D677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1E9"/>
    <w:rsid w:val="005F0B98"/>
    <w:rsid w:val="005F102E"/>
    <w:rsid w:val="005F13FF"/>
    <w:rsid w:val="005F3B54"/>
    <w:rsid w:val="005F489A"/>
    <w:rsid w:val="005F6CC2"/>
    <w:rsid w:val="006003D0"/>
    <w:rsid w:val="006024DF"/>
    <w:rsid w:val="0060449F"/>
    <w:rsid w:val="006046EF"/>
    <w:rsid w:val="00605005"/>
    <w:rsid w:val="00605DE8"/>
    <w:rsid w:val="00610668"/>
    <w:rsid w:val="00611041"/>
    <w:rsid w:val="0061236B"/>
    <w:rsid w:val="0061302D"/>
    <w:rsid w:val="00615326"/>
    <w:rsid w:val="006163BE"/>
    <w:rsid w:val="006235CF"/>
    <w:rsid w:val="00623C14"/>
    <w:rsid w:val="00623E82"/>
    <w:rsid w:val="0062451E"/>
    <w:rsid w:val="00631063"/>
    <w:rsid w:val="00632C72"/>
    <w:rsid w:val="00632F7C"/>
    <w:rsid w:val="00633687"/>
    <w:rsid w:val="00633BDF"/>
    <w:rsid w:val="00636282"/>
    <w:rsid w:val="0063638C"/>
    <w:rsid w:val="00640D0E"/>
    <w:rsid w:val="00644392"/>
    <w:rsid w:val="00645B27"/>
    <w:rsid w:val="00650FE2"/>
    <w:rsid w:val="00651282"/>
    <w:rsid w:val="006557CF"/>
    <w:rsid w:val="006559F4"/>
    <w:rsid w:val="00656432"/>
    <w:rsid w:val="00656C94"/>
    <w:rsid w:val="00661F9D"/>
    <w:rsid w:val="00662F1A"/>
    <w:rsid w:val="00664894"/>
    <w:rsid w:val="00664D0F"/>
    <w:rsid w:val="00665D06"/>
    <w:rsid w:val="00666796"/>
    <w:rsid w:val="006708D4"/>
    <w:rsid w:val="00674E22"/>
    <w:rsid w:val="00676348"/>
    <w:rsid w:val="00677948"/>
    <w:rsid w:val="00677FF0"/>
    <w:rsid w:val="0068033C"/>
    <w:rsid w:val="00680731"/>
    <w:rsid w:val="006817B0"/>
    <w:rsid w:val="006838E7"/>
    <w:rsid w:val="00683C60"/>
    <w:rsid w:val="006850FA"/>
    <w:rsid w:val="0068717E"/>
    <w:rsid w:val="00687698"/>
    <w:rsid w:val="00687D73"/>
    <w:rsid w:val="00690958"/>
    <w:rsid w:val="00691B84"/>
    <w:rsid w:val="006924FC"/>
    <w:rsid w:val="006953FC"/>
    <w:rsid w:val="00696D6F"/>
    <w:rsid w:val="00696E7C"/>
    <w:rsid w:val="00697F96"/>
    <w:rsid w:val="006A00C7"/>
    <w:rsid w:val="006A050D"/>
    <w:rsid w:val="006A2081"/>
    <w:rsid w:val="006A247F"/>
    <w:rsid w:val="006A777C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0E3"/>
    <w:rsid w:val="006C12CA"/>
    <w:rsid w:val="006C1E3B"/>
    <w:rsid w:val="006C35E8"/>
    <w:rsid w:val="006C4C0C"/>
    <w:rsid w:val="006C56F0"/>
    <w:rsid w:val="006C6C10"/>
    <w:rsid w:val="006C7826"/>
    <w:rsid w:val="006D041E"/>
    <w:rsid w:val="006D0C02"/>
    <w:rsid w:val="006D0C84"/>
    <w:rsid w:val="006D497A"/>
    <w:rsid w:val="006D5142"/>
    <w:rsid w:val="006D53AD"/>
    <w:rsid w:val="006E0826"/>
    <w:rsid w:val="006E20AC"/>
    <w:rsid w:val="006E2ACA"/>
    <w:rsid w:val="006E3623"/>
    <w:rsid w:val="006E36A0"/>
    <w:rsid w:val="006E47D3"/>
    <w:rsid w:val="006E5BB0"/>
    <w:rsid w:val="006E7650"/>
    <w:rsid w:val="006E7AD5"/>
    <w:rsid w:val="006E7BB8"/>
    <w:rsid w:val="006F2C68"/>
    <w:rsid w:val="006F30D7"/>
    <w:rsid w:val="006F5101"/>
    <w:rsid w:val="006F5B26"/>
    <w:rsid w:val="0070027C"/>
    <w:rsid w:val="00701B9D"/>
    <w:rsid w:val="00703B64"/>
    <w:rsid w:val="00705010"/>
    <w:rsid w:val="0070531C"/>
    <w:rsid w:val="007054E3"/>
    <w:rsid w:val="00710073"/>
    <w:rsid w:val="00710BCA"/>
    <w:rsid w:val="00711AF7"/>
    <w:rsid w:val="00716775"/>
    <w:rsid w:val="00716C14"/>
    <w:rsid w:val="00723AB9"/>
    <w:rsid w:val="00723E75"/>
    <w:rsid w:val="0072461F"/>
    <w:rsid w:val="00724BA9"/>
    <w:rsid w:val="00725178"/>
    <w:rsid w:val="0072628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52299"/>
    <w:rsid w:val="007617B7"/>
    <w:rsid w:val="00764176"/>
    <w:rsid w:val="00767371"/>
    <w:rsid w:val="0077023A"/>
    <w:rsid w:val="0077342D"/>
    <w:rsid w:val="007734B7"/>
    <w:rsid w:val="0077590D"/>
    <w:rsid w:val="007762D0"/>
    <w:rsid w:val="007767E4"/>
    <w:rsid w:val="00777A56"/>
    <w:rsid w:val="00780300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32E0"/>
    <w:rsid w:val="007D41C9"/>
    <w:rsid w:val="007D4E4E"/>
    <w:rsid w:val="007D7075"/>
    <w:rsid w:val="007D766E"/>
    <w:rsid w:val="007D77AE"/>
    <w:rsid w:val="007D786B"/>
    <w:rsid w:val="007E0B50"/>
    <w:rsid w:val="007E194E"/>
    <w:rsid w:val="007E2B3A"/>
    <w:rsid w:val="007E48E6"/>
    <w:rsid w:val="007E54B1"/>
    <w:rsid w:val="007E60C6"/>
    <w:rsid w:val="007E6EEF"/>
    <w:rsid w:val="007E6FCA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67AE"/>
    <w:rsid w:val="00806A87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5E94"/>
    <w:rsid w:val="008261F7"/>
    <w:rsid w:val="00826CFC"/>
    <w:rsid w:val="00826E55"/>
    <w:rsid w:val="008271FD"/>
    <w:rsid w:val="00830EA5"/>
    <w:rsid w:val="008313F6"/>
    <w:rsid w:val="00835656"/>
    <w:rsid w:val="0083568D"/>
    <w:rsid w:val="00835B21"/>
    <w:rsid w:val="00836137"/>
    <w:rsid w:val="0083723C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045D"/>
    <w:rsid w:val="0087141B"/>
    <w:rsid w:val="00872443"/>
    <w:rsid w:val="00872463"/>
    <w:rsid w:val="008750A7"/>
    <w:rsid w:val="00880569"/>
    <w:rsid w:val="00880EC8"/>
    <w:rsid w:val="00882185"/>
    <w:rsid w:val="00884FA8"/>
    <w:rsid w:val="0088560E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77AB"/>
    <w:rsid w:val="008E1989"/>
    <w:rsid w:val="008E3881"/>
    <w:rsid w:val="008E477D"/>
    <w:rsid w:val="008E694A"/>
    <w:rsid w:val="008E7423"/>
    <w:rsid w:val="008E7E43"/>
    <w:rsid w:val="008F0708"/>
    <w:rsid w:val="008F0C23"/>
    <w:rsid w:val="00901641"/>
    <w:rsid w:val="0090194A"/>
    <w:rsid w:val="00903FD5"/>
    <w:rsid w:val="009055C3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C2C"/>
    <w:rsid w:val="0092351A"/>
    <w:rsid w:val="00923A53"/>
    <w:rsid w:val="00924096"/>
    <w:rsid w:val="00925F6F"/>
    <w:rsid w:val="0093035E"/>
    <w:rsid w:val="009319B9"/>
    <w:rsid w:val="00931CF4"/>
    <w:rsid w:val="00933254"/>
    <w:rsid w:val="009355A9"/>
    <w:rsid w:val="00937E99"/>
    <w:rsid w:val="0094044B"/>
    <w:rsid w:val="0094059B"/>
    <w:rsid w:val="00940832"/>
    <w:rsid w:val="00940E6F"/>
    <w:rsid w:val="00941C33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1749"/>
    <w:rsid w:val="00962444"/>
    <w:rsid w:val="00963008"/>
    <w:rsid w:val="00964A1A"/>
    <w:rsid w:val="00964E2C"/>
    <w:rsid w:val="0096697C"/>
    <w:rsid w:val="009669A8"/>
    <w:rsid w:val="009706C5"/>
    <w:rsid w:val="00974863"/>
    <w:rsid w:val="00975FE6"/>
    <w:rsid w:val="0097668A"/>
    <w:rsid w:val="00977135"/>
    <w:rsid w:val="009771EB"/>
    <w:rsid w:val="00980C2E"/>
    <w:rsid w:val="00983896"/>
    <w:rsid w:val="00984596"/>
    <w:rsid w:val="009846C0"/>
    <w:rsid w:val="009871C3"/>
    <w:rsid w:val="00987D2C"/>
    <w:rsid w:val="0099201C"/>
    <w:rsid w:val="00993C85"/>
    <w:rsid w:val="0099728F"/>
    <w:rsid w:val="009A1070"/>
    <w:rsid w:val="009A12EC"/>
    <w:rsid w:val="009A2B27"/>
    <w:rsid w:val="009A31AD"/>
    <w:rsid w:val="009A3933"/>
    <w:rsid w:val="009A46D1"/>
    <w:rsid w:val="009A583F"/>
    <w:rsid w:val="009A63CD"/>
    <w:rsid w:val="009C234F"/>
    <w:rsid w:val="009C4118"/>
    <w:rsid w:val="009C5016"/>
    <w:rsid w:val="009C7401"/>
    <w:rsid w:val="009D19B8"/>
    <w:rsid w:val="009D3517"/>
    <w:rsid w:val="009D7CE8"/>
    <w:rsid w:val="009D7DBF"/>
    <w:rsid w:val="009E1066"/>
    <w:rsid w:val="009E3E34"/>
    <w:rsid w:val="009F016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BCE"/>
    <w:rsid w:val="00A00C02"/>
    <w:rsid w:val="00A01314"/>
    <w:rsid w:val="00A03BFB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A69"/>
    <w:rsid w:val="00A26FC4"/>
    <w:rsid w:val="00A31D03"/>
    <w:rsid w:val="00A3216A"/>
    <w:rsid w:val="00A33689"/>
    <w:rsid w:val="00A370DD"/>
    <w:rsid w:val="00A3755B"/>
    <w:rsid w:val="00A37F10"/>
    <w:rsid w:val="00A400FB"/>
    <w:rsid w:val="00A40616"/>
    <w:rsid w:val="00A40730"/>
    <w:rsid w:val="00A42468"/>
    <w:rsid w:val="00A453BE"/>
    <w:rsid w:val="00A45744"/>
    <w:rsid w:val="00A463B2"/>
    <w:rsid w:val="00A469D5"/>
    <w:rsid w:val="00A46E2B"/>
    <w:rsid w:val="00A47071"/>
    <w:rsid w:val="00A5060C"/>
    <w:rsid w:val="00A51621"/>
    <w:rsid w:val="00A518FB"/>
    <w:rsid w:val="00A528C2"/>
    <w:rsid w:val="00A5312D"/>
    <w:rsid w:val="00A531DD"/>
    <w:rsid w:val="00A536DA"/>
    <w:rsid w:val="00A53D30"/>
    <w:rsid w:val="00A54121"/>
    <w:rsid w:val="00A547CF"/>
    <w:rsid w:val="00A55508"/>
    <w:rsid w:val="00A57D72"/>
    <w:rsid w:val="00A57F81"/>
    <w:rsid w:val="00A6127E"/>
    <w:rsid w:val="00A6325C"/>
    <w:rsid w:val="00A64761"/>
    <w:rsid w:val="00A6580F"/>
    <w:rsid w:val="00A671BD"/>
    <w:rsid w:val="00A675E7"/>
    <w:rsid w:val="00A67BCA"/>
    <w:rsid w:val="00A707B5"/>
    <w:rsid w:val="00A76319"/>
    <w:rsid w:val="00A80B8A"/>
    <w:rsid w:val="00A817ED"/>
    <w:rsid w:val="00A82986"/>
    <w:rsid w:val="00A830FA"/>
    <w:rsid w:val="00A83838"/>
    <w:rsid w:val="00A83983"/>
    <w:rsid w:val="00A84F7E"/>
    <w:rsid w:val="00A858EB"/>
    <w:rsid w:val="00A85D11"/>
    <w:rsid w:val="00A8658E"/>
    <w:rsid w:val="00A875EC"/>
    <w:rsid w:val="00A93233"/>
    <w:rsid w:val="00A93850"/>
    <w:rsid w:val="00A93DAB"/>
    <w:rsid w:val="00A96AF2"/>
    <w:rsid w:val="00AA17B6"/>
    <w:rsid w:val="00AA19E8"/>
    <w:rsid w:val="00AA21B0"/>
    <w:rsid w:val="00AA45E3"/>
    <w:rsid w:val="00AA6CC2"/>
    <w:rsid w:val="00AA77DC"/>
    <w:rsid w:val="00AB008F"/>
    <w:rsid w:val="00AB07F3"/>
    <w:rsid w:val="00AB08C0"/>
    <w:rsid w:val="00AB09DD"/>
    <w:rsid w:val="00AB0E4C"/>
    <w:rsid w:val="00AB17AA"/>
    <w:rsid w:val="00AB24A6"/>
    <w:rsid w:val="00AB4631"/>
    <w:rsid w:val="00AB55DF"/>
    <w:rsid w:val="00AB7AC8"/>
    <w:rsid w:val="00AC0B83"/>
    <w:rsid w:val="00AC271E"/>
    <w:rsid w:val="00AC2900"/>
    <w:rsid w:val="00AC2BB7"/>
    <w:rsid w:val="00AC3DED"/>
    <w:rsid w:val="00AC432A"/>
    <w:rsid w:val="00AC5444"/>
    <w:rsid w:val="00AC6775"/>
    <w:rsid w:val="00AC67E2"/>
    <w:rsid w:val="00AC79CB"/>
    <w:rsid w:val="00AC7E1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A63"/>
    <w:rsid w:val="00AD6B31"/>
    <w:rsid w:val="00AE636E"/>
    <w:rsid w:val="00AE63E6"/>
    <w:rsid w:val="00AF080B"/>
    <w:rsid w:val="00AF0D14"/>
    <w:rsid w:val="00AF0D68"/>
    <w:rsid w:val="00AF2944"/>
    <w:rsid w:val="00AF3916"/>
    <w:rsid w:val="00AF41BB"/>
    <w:rsid w:val="00AF46F8"/>
    <w:rsid w:val="00AF4B20"/>
    <w:rsid w:val="00B03199"/>
    <w:rsid w:val="00B0462C"/>
    <w:rsid w:val="00B06BBB"/>
    <w:rsid w:val="00B107EF"/>
    <w:rsid w:val="00B10924"/>
    <w:rsid w:val="00B13F4C"/>
    <w:rsid w:val="00B14258"/>
    <w:rsid w:val="00B1489E"/>
    <w:rsid w:val="00B15F01"/>
    <w:rsid w:val="00B175B2"/>
    <w:rsid w:val="00B21441"/>
    <w:rsid w:val="00B2231B"/>
    <w:rsid w:val="00B226D9"/>
    <w:rsid w:val="00B2346F"/>
    <w:rsid w:val="00B24108"/>
    <w:rsid w:val="00B27DD0"/>
    <w:rsid w:val="00B304B7"/>
    <w:rsid w:val="00B32900"/>
    <w:rsid w:val="00B34D33"/>
    <w:rsid w:val="00B36185"/>
    <w:rsid w:val="00B3654D"/>
    <w:rsid w:val="00B37D1C"/>
    <w:rsid w:val="00B40E81"/>
    <w:rsid w:val="00B40ED8"/>
    <w:rsid w:val="00B40F78"/>
    <w:rsid w:val="00B411B4"/>
    <w:rsid w:val="00B41462"/>
    <w:rsid w:val="00B47716"/>
    <w:rsid w:val="00B47CAD"/>
    <w:rsid w:val="00B506D1"/>
    <w:rsid w:val="00B51778"/>
    <w:rsid w:val="00B51A82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67C7D"/>
    <w:rsid w:val="00B7064A"/>
    <w:rsid w:val="00B72C52"/>
    <w:rsid w:val="00B74726"/>
    <w:rsid w:val="00B75EB3"/>
    <w:rsid w:val="00B76AE0"/>
    <w:rsid w:val="00B76D93"/>
    <w:rsid w:val="00B81C3E"/>
    <w:rsid w:val="00B81ED6"/>
    <w:rsid w:val="00B82E8F"/>
    <w:rsid w:val="00B869EC"/>
    <w:rsid w:val="00B9055D"/>
    <w:rsid w:val="00B91E45"/>
    <w:rsid w:val="00B924AE"/>
    <w:rsid w:val="00B924B0"/>
    <w:rsid w:val="00B92E64"/>
    <w:rsid w:val="00B931EE"/>
    <w:rsid w:val="00B9372D"/>
    <w:rsid w:val="00B93812"/>
    <w:rsid w:val="00B960DC"/>
    <w:rsid w:val="00B97188"/>
    <w:rsid w:val="00B97390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16A9"/>
    <w:rsid w:val="00BB23F0"/>
    <w:rsid w:val="00BB48E1"/>
    <w:rsid w:val="00BB5B9D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E737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C73"/>
    <w:rsid w:val="00C07C81"/>
    <w:rsid w:val="00C10C5B"/>
    <w:rsid w:val="00C121D0"/>
    <w:rsid w:val="00C12708"/>
    <w:rsid w:val="00C1323C"/>
    <w:rsid w:val="00C13D75"/>
    <w:rsid w:val="00C154F0"/>
    <w:rsid w:val="00C15676"/>
    <w:rsid w:val="00C1582F"/>
    <w:rsid w:val="00C15A6A"/>
    <w:rsid w:val="00C20983"/>
    <w:rsid w:val="00C22EEA"/>
    <w:rsid w:val="00C246CB"/>
    <w:rsid w:val="00C25146"/>
    <w:rsid w:val="00C25BC6"/>
    <w:rsid w:val="00C26A65"/>
    <w:rsid w:val="00C26F3E"/>
    <w:rsid w:val="00C308A7"/>
    <w:rsid w:val="00C3269F"/>
    <w:rsid w:val="00C35D1B"/>
    <w:rsid w:val="00C360C1"/>
    <w:rsid w:val="00C3645B"/>
    <w:rsid w:val="00C374E8"/>
    <w:rsid w:val="00C403AA"/>
    <w:rsid w:val="00C411F3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32EA"/>
    <w:rsid w:val="00C63C16"/>
    <w:rsid w:val="00C648CC"/>
    <w:rsid w:val="00C657D7"/>
    <w:rsid w:val="00C66582"/>
    <w:rsid w:val="00C66ED9"/>
    <w:rsid w:val="00C67FD7"/>
    <w:rsid w:val="00C717DB"/>
    <w:rsid w:val="00C71F07"/>
    <w:rsid w:val="00C749EE"/>
    <w:rsid w:val="00C759CB"/>
    <w:rsid w:val="00C81450"/>
    <w:rsid w:val="00C818AC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1F58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437B"/>
    <w:rsid w:val="00CD54C0"/>
    <w:rsid w:val="00CD5851"/>
    <w:rsid w:val="00CE132D"/>
    <w:rsid w:val="00CE28CE"/>
    <w:rsid w:val="00CF3084"/>
    <w:rsid w:val="00CF43DA"/>
    <w:rsid w:val="00CF4AC6"/>
    <w:rsid w:val="00CF4D12"/>
    <w:rsid w:val="00CF548F"/>
    <w:rsid w:val="00CF6D68"/>
    <w:rsid w:val="00CF7245"/>
    <w:rsid w:val="00CF74FE"/>
    <w:rsid w:val="00D021A5"/>
    <w:rsid w:val="00D053E8"/>
    <w:rsid w:val="00D07D20"/>
    <w:rsid w:val="00D1234A"/>
    <w:rsid w:val="00D1706B"/>
    <w:rsid w:val="00D1765D"/>
    <w:rsid w:val="00D20740"/>
    <w:rsid w:val="00D20A31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7A7"/>
    <w:rsid w:val="00D427FE"/>
    <w:rsid w:val="00D436A3"/>
    <w:rsid w:val="00D44619"/>
    <w:rsid w:val="00D45DE6"/>
    <w:rsid w:val="00D474FC"/>
    <w:rsid w:val="00D5065D"/>
    <w:rsid w:val="00D53881"/>
    <w:rsid w:val="00D53E12"/>
    <w:rsid w:val="00D55C91"/>
    <w:rsid w:val="00D55F46"/>
    <w:rsid w:val="00D56278"/>
    <w:rsid w:val="00D56BD5"/>
    <w:rsid w:val="00D57188"/>
    <w:rsid w:val="00D60122"/>
    <w:rsid w:val="00D65301"/>
    <w:rsid w:val="00D6616A"/>
    <w:rsid w:val="00D6632A"/>
    <w:rsid w:val="00D66C9B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A54"/>
    <w:rsid w:val="00D86B25"/>
    <w:rsid w:val="00D9081C"/>
    <w:rsid w:val="00D9331E"/>
    <w:rsid w:val="00D93840"/>
    <w:rsid w:val="00D93994"/>
    <w:rsid w:val="00D966FE"/>
    <w:rsid w:val="00D97E93"/>
    <w:rsid w:val="00D97FAB"/>
    <w:rsid w:val="00DA360F"/>
    <w:rsid w:val="00DA66E8"/>
    <w:rsid w:val="00DA673B"/>
    <w:rsid w:val="00DA6D48"/>
    <w:rsid w:val="00DB07A9"/>
    <w:rsid w:val="00DB32A1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6828"/>
    <w:rsid w:val="00DC7957"/>
    <w:rsid w:val="00DC7AAF"/>
    <w:rsid w:val="00DD1837"/>
    <w:rsid w:val="00DD21F2"/>
    <w:rsid w:val="00DD2943"/>
    <w:rsid w:val="00DD3E57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6179"/>
    <w:rsid w:val="00DE6C8D"/>
    <w:rsid w:val="00DE78D6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20D7"/>
    <w:rsid w:val="00E02DDE"/>
    <w:rsid w:val="00E0361F"/>
    <w:rsid w:val="00E0375A"/>
    <w:rsid w:val="00E0411D"/>
    <w:rsid w:val="00E04698"/>
    <w:rsid w:val="00E0476B"/>
    <w:rsid w:val="00E0550A"/>
    <w:rsid w:val="00E05A27"/>
    <w:rsid w:val="00E110CF"/>
    <w:rsid w:val="00E11C73"/>
    <w:rsid w:val="00E14F44"/>
    <w:rsid w:val="00E15D4E"/>
    <w:rsid w:val="00E16817"/>
    <w:rsid w:val="00E1751F"/>
    <w:rsid w:val="00E176DF"/>
    <w:rsid w:val="00E23F39"/>
    <w:rsid w:val="00E24F84"/>
    <w:rsid w:val="00E303D4"/>
    <w:rsid w:val="00E306FB"/>
    <w:rsid w:val="00E30BF4"/>
    <w:rsid w:val="00E32719"/>
    <w:rsid w:val="00E3277B"/>
    <w:rsid w:val="00E33776"/>
    <w:rsid w:val="00E3457B"/>
    <w:rsid w:val="00E34C6B"/>
    <w:rsid w:val="00E34C9B"/>
    <w:rsid w:val="00E364BD"/>
    <w:rsid w:val="00E3650E"/>
    <w:rsid w:val="00E3680D"/>
    <w:rsid w:val="00E37335"/>
    <w:rsid w:val="00E4187F"/>
    <w:rsid w:val="00E43067"/>
    <w:rsid w:val="00E44335"/>
    <w:rsid w:val="00E5047D"/>
    <w:rsid w:val="00E517DD"/>
    <w:rsid w:val="00E52B7B"/>
    <w:rsid w:val="00E543F9"/>
    <w:rsid w:val="00E54CE9"/>
    <w:rsid w:val="00E57162"/>
    <w:rsid w:val="00E6271C"/>
    <w:rsid w:val="00E648FA"/>
    <w:rsid w:val="00E6670A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80042"/>
    <w:rsid w:val="00E802D9"/>
    <w:rsid w:val="00E80792"/>
    <w:rsid w:val="00E8156A"/>
    <w:rsid w:val="00E8204F"/>
    <w:rsid w:val="00E8322E"/>
    <w:rsid w:val="00E84F6B"/>
    <w:rsid w:val="00E8592C"/>
    <w:rsid w:val="00E8629C"/>
    <w:rsid w:val="00E86CA6"/>
    <w:rsid w:val="00E9171E"/>
    <w:rsid w:val="00E92869"/>
    <w:rsid w:val="00E975DF"/>
    <w:rsid w:val="00EA1B45"/>
    <w:rsid w:val="00EA2A3C"/>
    <w:rsid w:val="00EA520C"/>
    <w:rsid w:val="00EA5F7B"/>
    <w:rsid w:val="00EB1458"/>
    <w:rsid w:val="00EB1835"/>
    <w:rsid w:val="00EB1BE0"/>
    <w:rsid w:val="00EB2583"/>
    <w:rsid w:val="00EB39F1"/>
    <w:rsid w:val="00EB41B3"/>
    <w:rsid w:val="00EB5027"/>
    <w:rsid w:val="00EB7735"/>
    <w:rsid w:val="00EB7DCB"/>
    <w:rsid w:val="00EC031E"/>
    <w:rsid w:val="00EC0804"/>
    <w:rsid w:val="00EC09F9"/>
    <w:rsid w:val="00EC40F6"/>
    <w:rsid w:val="00EC49BC"/>
    <w:rsid w:val="00EC5B02"/>
    <w:rsid w:val="00EC77B8"/>
    <w:rsid w:val="00EC7DA8"/>
    <w:rsid w:val="00ED0AE1"/>
    <w:rsid w:val="00ED15A4"/>
    <w:rsid w:val="00ED1F01"/>
    <w:rsid w:val="00ED5E23"/>
    <w:rsid w:val="00ED6EED"/>
    <w:rsid w:val="00ED72BC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3B72"/>
    <w:rsid w:val="00EF4CD8"/>
    <w:rsid w:val="00EF5590"/>
    <w:rsid w:val="00EF5BE6"/>
    <w:rsid w:val="00EF629D"/>
    <w:rsid w:val="00EF6BD8"/>
    <w:rsid w:val="00F04E5A"/>
    <w:rsid w:val="00F06E62"/>
    <w:rsid w:val="00F07A3E"/>
    <w:rsid w:val="00F1122F"/>
    <w:rsid w:val="00F1190B"/>
    <w:rsid w:val="00F11B26"/>
    <w:rsid w:val="00F121FE"/>
    <w:rsid w:val="00F12850"/>
    <w:rsid w:val="00F13F7A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49B6"/>
    <w:rsid w:val="00F55752"/>
    <w:rsid w:val="00F55866"/>
    <w:rsid w:val="00F558EA"/>
    <w:rsid w:val="00F568FA"/>
    <w:rsid w:val="00F575DF"/>
    <w:rsid w:val="00F600A4"/>
    <w:rsid w:val="00F61D70"/>
    <w:rsid w:val="00F652D5"/>
    <w:rsid w:val="00F70DC0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042F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A8D"/>
    <w:rsid w:val="00FA3D13"/>
    <w:rsid w:val="00FA4836"/>
    <w:rsid w:val="00FA5304"/>
    <w:rsid w:val="00FA54D5"/>
    <w:rsid w:val="00FA5B49"/>
    <w:rsid w:val="00FA7AE1"/>
    <w:rsid w:val="00FB193C"/>
    <w:rsid w:val="00FB31E9"/>
    <w:rsid w:val="00FB4C02"/>
    <w:rsid w:val="00FB7051"/>
    <w:rsid w:val="00FC22EC"/>
    <w:rsid w:val="00FC2312"/>
    <w:rsid w:val="00FC3B84"/>
    <w:rsid w:val="00FC3DA2"/>
    <w:rsid w:val="00FC4E14"/>
    <w:rsid w:val="00FC609A"/>
    <w:rsid w:val="00FC690A"/>
    <w:rsid w:val="00FD14CB"/>
    <w:rsid w:val="00FD2532"/>
    <w:rsid w:val="00FD438B"/>
    <w:rsid w:val="00FD67EB"/>
    <w:rsid w:val="00FD7354"/>
    <w:rsid w:val="00FE099B"/>
    <w:rsid w:val="00FE1009"/>
    <w:rsid w:val="00FE1DE6"/>
    <w:rsid w:val="00FE1F96"/>
    <w:rsid w:val="00FE278F"/>
    <w:rsid w:val="00FE62CB"/>
    <w:rsid w:val="00FF03EB"/>
    <w:rsid w:val="00FF1D83"/>
    <w:rsid w:val="00FF2EE0"/>
    <w:rsid w:val="00FF34D3"/>
    <w:rsid w:val="00FF6D6A"/>
    <w:rsid w:val="2F9456F4"/>
    <w:rsid w:val="41D6C965"/>
    <w:rsid w:val="4769081B"/>
    <w:rsid w:val="4A7AAA2B"/>
    <w:rsid w:val="6E6E307F"/>
    <w:rsid w:val="719FEC08"/>
    <w:rsid w:val="763C4664"/>
    <w:rsid w:val="7BA5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6949E"/>
  <w15:docId w15:val="{9F324512-24AE-4FA8-9A89-D756560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tabs>
        <w:tab w:val="num" w:pos="1080"/>
      </w:tabs>
      <w:spacing w:before="160" w:after="240"/>
      <w:ind w:left="72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link w:val="PlainTextChar"/>
    <w:uiPriority w:val="99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link w:val="HTMLPreformattedChar"/>
    <w:uiPriority w:val="99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265A77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4C0"/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2011A-0828-4626-900E-FBA7F9D5F2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206</TotalTime>
  <Pages>10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Balamurugan_ILP</cp:lastModifiedBy>
  <cp:revision>151</cp:revision>
  <cp:lastPrinted>2015-06-18T10:03:00Z</cp:lastPrinted>
  <dcterms:created xsi:type="dcterms:W3CDTF">2019-11-15T08:40:00Z</dcterms:created>
  <dcterms:modified xsi:type="dcterms:W3CDTF">2020-10-29T06:53:00Z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ComplianceAssetId">
    <vt:lpwstr/>
  </property>
  <property fmtid="{D5CDD505-2E9C-101B-9397-08002B2CF9AE}" pid="9" name="TemplateUrl">
    <vt:lpwstr/>
  </property>
</Properties>
</file>